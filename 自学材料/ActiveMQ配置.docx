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ind w:leftChars="0"/>
        <w:jc w:val="center"/>
        <w:rPr>
          <w:rFonts w:hint="eastAsia"/>
          <w:lang w:val="en-US" w:eastAsia="zh-CN"/>
        </w:rPr>
      </w:pPr>
      <w:r>
        <w:rPr>
          <w:rFonts w:hint="eastAsia"/>
          <w:lang w:val="en-US" w:eastAsia="zh-CN"/>
        </w:rPr>
        <w:t>ActiveMQ配置</w:t>
      </w:r>
    </w:p>
    <w:p>
      <w:pPr>
        <w:pStyle w:val="2"/>
        <w:numPr>
          <w:ilvl w:val="0"/>
          <w:numId w:val="11"/>
        </w:numPr>
        <w:ind w:leftChars="0"/>
        <w:rPr>
          <w:rFonts w:hint="eastAsia"/>
          <w:lang w:val="en-US" w:eastAsia="zh-CN"/>
        </w:rPr>
      </w:pPr>
      <w:r>
        <w:rPr>
          <w:rFonts w:hint="eastAsia"/>
          <w:lang w:val="en-US" w:eastAsia="zh-CN"/>
        </w:rPr>
        <w:t>ActiveMq和Spring boot集成</w:t>
      </w:r>
    </w:p>
    <w:p>
      <w:pPr>
        <w:numPr>
          <w:ilvl w:val="0"/>
          <w:numId w:val="0"/>
        </w:numPr>
        <w:ind w:left="420" w:leftChars="0" w:firstLine="476" w:firstLineChars="0"/>
        <w:rPr>
          <w:rFonts w:hint="eastAsia"/>
          <w:lang w:val="en-US" w:eastAsia="zh-CN"/>
        </w:rPr>
      </w:pPr>
      <w:r>
        <w:rPr>
          <w:rFonts w:hint="eastAsia"/>
          <w:lang w:val="en-US" w:eastAsia="zh-CN"/>
        </w:rPr>
        <w:t>Spring boot本身就提供了对activemq的支持，且开启了自动发现机制所以只要配置了依赖就只需要花费少量的代码就可以使用activemq提供的服务。</w:t>
      </w:r>
    </w:p>
    <w:p>
      <w:pPr>
        <w:numPr>
          <w:ilvl w:val="0"/>
          <w:numId w:val="0"/>
        </w:numPr>
        <w:ind w:left="420" w:leftChars="0" w:firstLine="476" w:firstLineChars="0"/>
        <w:jc w:val="center"/>
        <w:rPr>
          <w:rFonts w:hint="eastAsia"/>
          <w:lang w:val="en-US" w:eastAsia="zh-CN"/>
        </w:rPr>
      </w:pPr>
      <w:r>
        <w:rPr>
          <w:rFonts w:hint="eastAsia"/>
          <w:lang w:val="en-US" w:eastAsia="zh-CN"/>
        </w:rPr>
        <w:drawing>
          <wp:inline distT="0" distB="0" distL="114300" distR="114300">
            <wp:extent cx="6296660" cy="2726055"/>
            <wp:effectExtent l="0" t="0" r="8890" b="17145"/>
            <wp:docPr id="5" name="图片 5" descr="activemq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activemq6"/>
                    <pic:cNvPicPr>
                      <a:picLocks noChangeAspect="1"/>
                    </pic:cNvPicPr>
                  </pic:nvPicPr>
                  <pic:blipFill>
                    <a:blip r:embed="rId7"/>
                    <a:stretch>
                      <a:fillRect/>
                    </a:stretch>
                  </pic:blipFill>
                  <pic:spPr>
                    <a:xfrm>
                      <a:off x="0" y="0"/>
                      <a:ext cx="6296660" cy="2726055"/>
                    </a:xfrm>
                    <a:prstGeom prst="rect">
                      <a:avLst/>
                    </a:prstGeom>
                  </pic:spPr>
                </pic:pic>
              </a:graphicData>
            </a:graphic>
          </wp:inline>
        </w:drawing>
      </w:r>
    </w:p>
    <w:p>
      <w:pPr>
        <w:pStyle w:val="15"/>
        <w:numPr>
          <w:ilvl w:val="0"/>
          <w:numId w:val="0"/>
        </w:numPr>
        <w:ind w:left="420" w:leftChars="0" w:firstLine="476" w:firstLineChars="0"/>
        <w:jc w:val="center"/>
        <w:rPr>
          <w:rFonts w:hint="eastAsia"/>
          <w:lang w:eastAsia="zh-CN"/>
        </w:rPr>
      </w:pPr>
      <w:r>
        <w:t xml:space="preserve">图 </w:t>
      </w:r>
      <w:r>
        <w:fldChar w:fldCharType="begin"/>
      </w:r>
      <w:r>
        <w:instrText xml:space="preserve"> SEQ 图 \* ARABIC </w:instrText>
      </w:r>
      <w:r>
        <w:fldChar w:fldCharType="separate"/>
      </w:r>
      <w:r>
        <w:t>1</w:t>
      </w:r>
      <w:r>
        <w:fldChar w:fldCharType="end"/>
      </w:r>
      <w:r>
        <w:rPr>
          <w:rFonts w:hint="eastAsia"/>
          <w:lang w:eastAsia="zh-CN"/>
        </w:rPr>
        <w:t xml:space="preserve"> maven依赖</w:t>
      </w:r>
    </w:p>
    <w:p>
      <w:pPr>
        <w:ind w:firstLine="480" w:firstLineChars="0"/>
        <w:rPr>
          <w:rFonts w:hint="eastAsia"/>
          <w:lang w:val="en-US" w:eastAsia="zh-CN"/>
        </w:rPr>
      </w:pPr>
      <w:r>
        <w:rPr>
          <w:rFonts w:hint="eastAsia"/>
          <w:lang w:val="en-US" w:eastAsia="zh-CN"/>
        </w:rPr>
        <w:t>添加相关依赖后需要启动activemq，这里就是启动activemq的docker服务，暴露出端口后再由spring boot通过相关端口进行数据的访问。</w:t>
      </w:r>
    </w:p>
    <w:p>
      <w:pPr>
        <w:ind w:firstLine="480" w:firstLineChars="0"/>
        <w:jc w:val="center"/>
        <w:rPr>
          <w:rFonts w:hint="eastAsia"/>
          <w:lang w:val="en-US" w:eastAsia="zh-CN"/>
        </w:rPr>
      </w:pPr>
      <w:r>
        <w:rPr>
          <w:rFonts w:hint="eastAsia"/>
          <w:lang w:val="en-US" w:eastAsia="zh-CN"/>
        </w:rPr>
        <w:drawing>
          <wp:inline distT="0" distB="0" distL="114300" distR="114300">
            <wp:extent cx="6296025" cy="480060"/>
            <wp:effectExtent l="0" t="0" r="9525" b="15240"/>
            <wp:docPr id="6" name="图片 6" descr="activeM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activeMQ"/>
                    <pic:cNvPicPr>
                      <a:picLocks noChangeAspect="1"/>
                    </pic:cNvPicPr>
                  </pic:nvPicPr>
                  <pic:blipFill>
                    <a:blip r:embed="rId8"/>
                    <a:stretch>
                      <a:fillRect/>
                    </a:stretch>
                  </pic:blipFill>
                  <pic:spPr>
                    <a:xfrm>
                      <a:off x="0" y="0"/>
                      <a:ext cx="6296025" cy="480060"/>
                    </a:xfrm>
                    <a:prstGeom prst="rect">
                      <a:avLst/>
                    </a:prstGeom>
                  </pic:spPr>
                </pic:pic>
              </a:graphicData>
            </a:graphic>
          </wp:inline>
        </w:drawing>
      </w:r>
    </w:p>
    <w:p>
      <w:pPr>
        <w:pStyle w:val="15"/>
        <w:ind w:firstLine="480" w:firstLineChars="0"/>
        <w:jc w:val="center"/>
        <w:rPr>
          <w:rFonts w:hint="eastAsia"/>
          <w:lang w:eastAsia="zh-CN"/>
        </w:rPr>
      </w:pPr>
      <w:r>
        <w:t xml:space="preserve">图 </w:t>
      </w:r>
      <w:r>
        <w:fldChar w:fldCharType="begin"/>
      </w:r>
      <w:r>
        <w:instrText xml:space="preserve"> SEQ 图 \* ARABIC </w:instrText>
      </w:r>
      <w:r>
        <w:fldChar w:fldCharType="separate"/>
      </w:r>
      <w:r>
        <w:t>2</w:t>
      </w:r>
      <w:r>
        <w:fldChar w:fldCharType="end"/>
      </w:r>
      <w:r>
        <w:rPr>
          <w:rFonts w:hint="eastAsia"/>
          <w:lang w:eastAsia="zh-CN"/>
        </w:rPr>
        <w:t xml:space="preserve"> activemq启动</w:t>
      </w:r>
    </w:p>
    <w:p>
      <w:pPr>
        <w:ind w:firstLine="480" w:firstLineChars="0"/>
        <w:jc w:val="center"/>
        <w:rPr>
          <w:rFonts w:hint="eastAsia"/>
          <w:lang w:val="en-US" w:eastAsia="zh-CN"/>
        </w:rPr>
      </w:pPr>
      <w:r>
        <w:rPr>
          <w:rFonts w:hint="eastAsia"/>
          <w:lang w:val="en-US" w:eastAsia="zh-CN"/>
        </w:rPr>
        <w:drawing>
          <wp:inline distT="0" distB="0" distL="114300" distR="114300">
            <wp:extent cx="6292215" cy="1644650"/>
            <wp:effectExtent l="0" t="0" r="13335" b="12700"/>
            <wp:docPr id="7" name="图片 7" descr="activemq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activemq5"/>
                    <pic:cNvPicPr>
                      <a:picLocks noChangeAspect="1"/>
                    </pic:cNvPicPr>
                  </pic:nvPicPr>
                  <pic:blipFill>
                    <a:blip r:embed="rId9"/>
                    <a:stretch>
                      <a:fillRect/>
                    </a:stretch>
                  </pic:blipFill>
                  <pic:spPr>
                    <a:xfrm>
                      <a:off x="0" y="0"/>
                      <a:ext cx="6292215" cy="1644650"/>
                    </a:xfrm>
                    <a:prstGeom prst="rect">
                      <a:avLst/>
                    </a:prstGeom>
                  </pic:spPr>
                </pic:pic>
              </a:graphicData>
            </a:graphic>
          </wp:inline>
        </w:drawing>
      </w:r>
    </w:p>
    <w:p>
      <w:pPr>
        <w:pStyle w:val="15"/>
        <w:ind w:firstLine="480" w:firstLineChars="0"/>
        <w:jc w:val="center"/>
        <w:rPr>
          <w:rFonts w:hint="eastAsia"/>
          <w:lang w:eastAsia="zh-CN"/>
        </w:rPr>
      </w:pPr>
      <w:r>
        <w:t xml:space="preserve">图 </w:t>
      </w:r>
      <w:r>
        <w:fldChar w:fldCharType="begin"/>
      </w:r>
      <w:r>
        <w:instrText xml:space="preserve"> SEQ 图 \* ARABIC </w:instrText>
      </w:r>
      <w:r>
        <w:fldChar w:fldCharType="separate"/>
      </w:r>
      <w:r>
        <w:t>3</w:t>
      </w:r>
      <w:r>
        <w:fldChar w:fldCharType="end"/>
      </w:r>
      <w:r>
        <w:rPr>
          <w:rFonts w:hint="eastAsia"/>
          <w:lang w:eastAsia="zh-CN"/>
        </w:rPr>
        <w:t xml:space="preserve"> activemq在spring boot中的配置</w:t>
      </w:r>
    </w:p>
    <w:p>
      <w:pPr>
        <w:pStyle w:val="2"/>
        <w:numPr>
          <w:ilvl w:val="0"/>
          <w:numId w:val="11"/>
        </w:numPr>
        <w:ind w:left="0" w:leftChars="0" w:firstLine="0" w:firstLineChars="0"/>
        <w:rPr>
          <w:rFonts w:hint="eastAsia"/>
          <w:lang w:val="en-US" w:eastAsia="zh-CN"/>
        </w:rPr>
      </w:pPr>
      <w:r>
        <w:rPr>
          <w:rFonts w:hint="eastAsia"/>
          <w:lang w:val="en-US" w:eastAsia="zh-CN"/>
        </w:rPr>
        <w:t>Spring Boot调用activemq提供的服务</w:t>
      </w:r>
    </w:p>
    <w:p>
      <w:pPr>
        <w:numPr>
          <w:ilvl w:val="0"/>
          <w:numId w:val="0"/>
        </w:numPr>
        <w:ind w:left="420" w:leftChars="0"/>
        <w:jc w:val="center"/>
        <w:rPr>
          <w:rFonts w:hint="eastAsia"/>
          <w:lang w:val="en-US" w:eastAsia="zh-CN"/>
        </w:rPr>
      </w:pPr>
      <w:r>
        <w:rPr>
          <w:rFonts w:hint="eastAsia"/>
          <w:lang w:val="en-US" w:eastAsia="zh-CN"/>
        </w:rPr>
        <w:drawing>
          <wp:inline distT="0" distB="0" distL="114300" distR="114300">
            <wp:extent cx="6292850" cy="4521200"/>
            <wp:effectExtent l="0" t="0" r="12700" b="12700"/>
            <wp:docPr id="8" name="图片 8" descr="activem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ctivemq1"/>
                    <pic:cNvPicPr>
                      <a:picLocks noChangeAspect="1"/>
                    </pic:cNvPicPr>
                  </pic:nvPicPr>
                  <pic:blipFill>
                    <a:blip r:embed="rId10"/>
                    <a:stretch>
                      <a:fillRect/>
                    </a:stretch>
                  </pic:blipFill>
                  <pic:spPr>
                    <a:xfrm>
                      <a:off x="0" y="0"/>
                      <a:ext cx="6292850" cy="4521200"/>
                    </a:xfrm>
                    <a:prstGeom prst="rect">
                      <a:avLst/>
                    </a:prstGeom>
                  </pic:spPr>
                </pic:pic>
              </a:graphicData>
            </a:graphic>
          </wp:inline>
        </w:drawing>
      </w:r>
    </w:p>
    <w:p>
      <w:pPr>
        <w:pStyle w:val="15"/>
        <w:numPr>
          <w:ilvl w:val="0"/>
          <w:numId w:val="0"/>
        </w:numPr>
        <w:ind w:left="420" w:leftChars="0"/>
        <w:jc w:val="center"/>
        <w:rPr>
          <w:rFonts w:hint="eastAsia"/>
          <w:lang w:eastAsia="zh-CN"/>
        </w:rPr>
      </w:pPr>
      <w:r>
        <w:t xml:space="preserve">图 </w:t>
      </w:r>
      <w:r>
        <w:fldChar w:fldCharType="begin"/>
      </w:r>
      <w:r>
        <w:instrText xml:space="preserve"> SEQ 图 \* ARABIC </w:instrText>
      </w:r>
      <w:r>
        <w:fldChar w:fldCharType="separate"/>
      </w:r>
      <w:r>
        <w:t>4</w:t>
      </w:r>
      <w:r>
        <w:fldChar w:fldCharType="end"/>
      </w:r>
      <w:r>
        <w:rPr>
          <w:rFonts w:hint="eastAsia"/>
          <w:lang w:eastAsia="zh-CN"/>
        </w:rPr>
        <w:t>配置activemq的监听器和数据转换格式</w:t>
      </w:r>
    </w:p>
    <w:p>
      <w:pPr>
        <w:jc w:val="center"/>
        <w:rPr>
          <w:rFonts w:hint="eastAsia"/>
          <w:lang w:val="en-US" w:eastAsia="zh-CN"/>
        </w:rPr>
      </w:pPr>
      <w:r>
        <w:rPr>
          <w:rFonts w:hint="eastAsia"/>
          <w:lang w:val="en-US" w:eastAsia="zh-CN"/>
        </w:rPr>
        <w:drawing>
          <wp:inline distT="0" distB="0" distL="114300" distR="114300">
            <wp:extent cx="6291580" cy="1724025"/>
            <wp:effectExtent l="0" t="0" r="13970" b="9525"/>
            <wp:docPr id="12" name="图片 12" descr="activemq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activemq2"/>
                    <pic:cNvPicPr>
                      <a:picLocks noChangeAspect="1"/>
                    </pic:cNvPicPr>
                  </pic:nvPicPr>
                  <pic:blipFill>
                    <a:blip r:embed="rId11"/>
                    <a:stretch>
                      <a:fillRect/>
                    </a:stretch>
                  </pic:blipFill>
                  <pic:spPr>
                    <a:xfrm>
                      <a:off x="0" y="0"/>
                      <a:ext cx="6291580" cy="1724025"/>
                    </a:xfrm>
                    <a:prstGeom prst="rect">
                      <a:avLst/>
                    </a:prstGeom>
                  </pic:spPr>
                </pic:pic>
              </a:graphicData>
            </a:graphic>
          </wp:inline>
        </w:drawing>
      </w:r>
    </w:p>
    <w:p>
      <w:pPr>
        <w:pStyle w:val="15"/>
        <w:jc w:val="center"/>
        <w:rPr>
          <w:rFonts w:hint="eastAsia"/>
          <w:lang w:eastAsia="zh-CN"/>
        </w:rPr>
      </w:pPr>
      <w:r>
        <w:t xml:space="preserve">图 </w:t>
      </w:r>
      <w:r>
        <w:fldChar w:fldCharType="begin"/>
      </w:r>
      <w:r>
        <w:instrText xml:space="preserve"> SEQ 图 \* ARABIC </w:instrText>
      </w:r>
      <w:r>
        <w:fldChar w:fldCharType="separate"/>
      </w:r>
      <w:r>
        <w:t>5</w:t>
      </w:r>
      <w:r>
        <w:fldChar w:fldCharType="end"/>
      </w:r>
      <w:r>
        <w:rPr>
          <w:rFonts w:hint="eastAsia"/>
          <w:lang w:eastAsia="zh-CN"/>
        </w:rPr>
        <w:t>生产者生产信息</w:t>
      </w:r>
    </w:p>
    <w:p>
      <w:pPr>
        <w:jc w:val="center"/>
        <w:rPr>
          <w:rFonts w:hint="eastAsia"/>
          <w:lang w:val="en-US" w:eastAsia="zh-CN"/>
        </w:rPr>
      </w:pPr>
      <w:r>
        <w:rPr>
          <w:rFonts w:hint="eastAsia"/>
          <w:lang w:val="en-US" w:eastAsia="zh-CN"/>
        </w:rPr>
        <w:drawing>
          <wp:inline distT="0" distB="0" distL="114300" distR="114300">
            <wp:extent cx="6297295" cy="1577975"/>
            <wp:effectExtent l="0" t="0" r="8255" b="3175"/>
            <wp:docPr id="13" name="图片 13" descr="activemq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activemq4"/>
                    <pic:cNvPicPr>
                      <a:picLocks noChangeAspect="1"/>
                    </pic:cNvPicPr>
                  </pic:nvPicPr>
                  <pic:blipFill>
                    <a:blip r:embed="rId12"/>
                    <a:stretch>
                      <a:fillRect/>
                    </a:stretch>
                  </pic:blipFill>
                  <pic:spPr>
                    <a:xfrm>
                      <a:off x="0" y="0"/>
                      <a:ext cx="6297295" cy="1577975"/>
                    </a:xfrm>
                    <a:prstGeom prst="rect">
                      <a:avLst/>
                    </a:prstGeom>
                  </pic:spPr>
                </pic:pic>
              </a:graphicData>
            </a:graphic>
          </wp:inline>
        </w:drawing>
      </w:r>
    </w:p>
    <w:p>
      <w:pPr>
        <w:pStyle w:val="15"/>
        <w:jc w:val="center"/>
        <w:rPr>
          <w:rFonts w:hint="eastAsia"/>
          <w:lang w:eastAsia="zh-CN"/>
        </w:rPr>
      </w:pPr>
      <w:r>
        <w:t xml:space="preserve">图 </w:t>
      </w:r>
      <w:r>
        <w:fldChar w:fldCharType="begin"/>
      </w:r>
      <w:r>
        <w:instrText xml:space="preserve"> SEQ 图 \* ARABIC </w:instrText>
      </w:r>
      <w:r>
        <w:fldChar w:fldCharType="separate"/>
      </w:r>
      <w:r>
        <w:t>6</w:t>
      </w:r>
      <w:r>
        <w:fldChar w:fldCharType="end"/>
      </w:r>
      <w:r>
        <w:rPr>
          <w:rFonts w:hint="eastAsia"/>
          <w:lang w:eastAsia="zh-CN"/>
        </w:rPr>
        <w:t>调用生产者的生产方法</w:t>
      </w:r>
    </w:p>
    <w:p>
      <w:pPr>
        <w:jc w:val="center"/>
        <w:rPr>
          <w:rFonts w:hint="eastAsia"/>
          <w:lang w:val="en-US" w:eastAsia="zh-CN"/>
        </w:rPr>
      </w:pPr>
      <w:r>
        <w:rPr>
          <w:rFonts w:hint="eastAsia"/>
          <w:lang w:val="en-US" w:eastAsia="zh-CN"/>
        </w:rPr>
        <w:drawing>
          <wp:inline distT="0" distB="0" distL="114300" distR="114300">
            <wp:extent cx="6296660" cy="1880235"/>
            <wp:effectExtent l="0" t="0" r="8890" b="5715"/>
            <wp:docPr id="14" name="图片 14" descr="activemq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activemq3"/>
                    <pic:cNvPicPr>
                      <a:picLocks noChangeAspect="1"/>
                    </pic:cNvPicPr>
                  </pic:nvPicPr>
                  <pic:blipFill>
                    <a:blip r:embed="rId13"/>
                    <a:stretch>
                      <a:fillRect/>
                    </a:stretch>
                  </pic:blipFill>
                  <pic:spPr>
                    <a:xfrm>
                      <a:off x="0" y="0"/>
                      <a:ext cx="6296660" cy="1880235"/>
                    </a:xfrm>
                    <a:prstGeom prst="rect">
                      <a:avLst/>
                    </a:prstGeom>
                  </pic:spPr>
                </pic:pic>
              </a:graphicData>
            </a:graphic>
          </wp:inline>
        </w:drawing>
      </w:r>
    </w:p>
    <w:p>
      <w:pPr>
        <w:pStyle w:val="15"/>
        <w:jc w:val="center"/>
        <w:rPr>
          <w:rFonts w:hint="eastAsia"/>
          <w:lang w:eastAsia="zh-CN"/>
        </w:rPr>
      </w:pPr>
      <w:r>
        <w:t xml:space="preserve">图 </w:t>
      </w:r>
      <w:r>
        <w:fldChar w:fldCharType="begin"/>
      </w:r>
      <w:r>
        <w:instrText xml:space="preserve"> SEQ 图 \* ARABIC </w:instrText>
      </w:r>
      <w:r>
        <w:fldChar w:fldCharType="separate"/>
      </w:r>
      <w:r>
        <w:t>7</w:t>
      </w:r>
      <w:r>
        <w:fldChar w:fldCharType="end"/>
      </w:r>
      <w:r>
        <w:rPr>
          <w:rFonts w:hint="eastAsia"/>
          <w:lang w:eastAsia="zh-CN"/>
        </w:rPr>
        <w:t>消息接收者</w:t>
      </w:r>
    </w:p>
    <w:p>
      <w:pPr>
        <w:pStyle w:val="2"/>
        <w:numPr>
          <w:ilvl w:val="0"/>
          <w:numId w:val="11"/>
        </w:numPr>
        <w:ind w:left="0" w:leftChars="0" w:firstLine="0" w:firstLineChars="0"/>
        <w:rPr>
          <w:rFonts w:hint="eastAsia"/>
          <w:lang w:val="en-US" w:eastAsia="zh-CN"/>
        </w:rPr>
      </w:pPr>
      <w:r>
        <w:rPr>
          <w:rFonts w:hint="eastAsia"/>
          <w:lang w:val="en-US" w:eastAsia="zh-CN"/>
        </w:rPr>
        <w:t>演示效果</w:t>
      </w:r>
    </w:p>
    <w:p>
      <w:pPr>
        <w:numPr>
          <w:numId w:val="0"/>
        </w:numPr>
        <w:ind w:leftChars="0"/>
        <w:rPr>
          <w:rFonts w:hint="eastAsia"/>
          <w:lang w:val="en-US" w:eastAsia="zh-CN"/>
        </w:rPr>
      </w:pPr>
      <w:r>
        <w:rPr>
          <w:rFonts w:hint="eastAsia"/>
          <w:lang w:val="en-US" w:eastAsia="zh-CN"/>
        </w:rPr>
        <w:drawing>
          <wp:inline distT="0" distB="0" distL="114300" distR="114300">
            <wp:extent cx="6290310" cy="4958715"/>
            <wp:effectExtent l="0" t="0" r="15240" b="13335"/>
            <wp:docPr id="9" name="图片 9" descr="activeMq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ctiveMq7"/>
                    <pic:cNvPicPr>
                      <a:picLocks noChangeAspect="1"/>
                    </pic:cNvPicPr>
                  </pic:nvPicPr>
                  <pic:blipFill>
                    <a:blip r:embed="rId14"/>
                    <a:stretch>
                      <a:fillRect/>
                    </a:stretch>
                  </pic:blipFill>
                  <pic:spPr>
                    <a:xfrm>
                      <a:off x="0" y="0"/>
                      <a:ext cx="6290310" cy="4958715"/>
                    </a:xfrm>
                    <a:prstGeom prst="rect">
                      <a:avLst/>
                    </a:prstGeom>
                  </pic:spPr>
                </pic:pic>
              </a:graphicData>
            </a:graphic>
          </wp:inline>
        </w:drawing>
      </w:r>
    </w:p>
    <w:p>
      <w:pPr>
        <w:pStyle w:val="15"/>
        <w:numPr>
          <w:numId w:val="0"/>
        </w:numPr>
        <w:ind w:leftChars="0"/>
        <w:jc w:val="center"/>
        <w:rPr>
          <w:rFonts w:hint="eastAsia"/>
          <w:lang w:val="en-US" w:eastAsia="zh-CN"/>
        </w:rPr>
      </w:pPr>
      <w:bookmarkStart w:id="0" w:name="_GoBack"/>
      <w:r>
        <w:t xml:space="preserve">图 </w:t>
      </w:r>
      <w:r>
        <w:fldChar w:fldCharType="begin"/>
      </w:r>
      <w:r>
        <w:instrText xml:space="preserve"> SEQ 图 \* ARABIC </w:instrText>
      </w:r>
      <w:r>
        <w:fldChar w:fldCharType="separate"/>
      </w:r>
      <w:r>
        <w:t>8</w:t>
      </w:r>
      <w:r>
        <w:fldChar w:fldCharType="end"/>
      </w:r>
      <w:r>
        <w:rPr>
          <w:rFonts w:hint="eastAsia"/>
          <w:lang w:eastAsia="zh-CN"/>
        </w:rPr>
        <w:t xml:space="preserve"> activemq运行结果</w:t>
      </w:r>
    </w:p>
    <w:bookmarkEnd w:id="0"/>
    <w:sectPr>
      <w:headerReference r:id="rId3" w:type="default"/>
      <w:footerReference r:id="rId4" w:type="default"/>
      <w:footerReference r:id="rId5" w:type="even"/>
      <w:pgSz w:w="11906" w:h="16838"/>
      <w:pgMar w:top="1747" w:right="849" w:bottom="1134" w:left="1134" w:header="567" w:footer="678" w:gutter="0"/>
      <w:pgNumType w:start="1"/>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PMingLiU">
    <w:altName w:val="PMingLiU-ExtB"/>
    <w:panose1 w:val="02020500000000000000"/>
    <w:charset w:val="88"/>
    <w:family w:val="roman"/>
    <w:pitch w:val="default"/>
    <w:sig w:usb0="00000000" w:usb1="00000000" w:usb2="00000016" w:usb3="00000000" w:csb0="00100001"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新宋体">
    <w:panose1 w:val="02010609030101010101"/>
    <w:charset w:val="86"/>
    <w:family w:val="modern"/>
    <w:pitch w:val="default"/>
    <w:sig w:usb0="00000003" w:usb1="288F0000" w:usb2="00000006" w:usb3="00000000" w:csb0="00040001" w:csb1="00000000"/>
  </w:font>
  <w:font w:name="DFKai-SB">
    <w:altName w:val="Microsoft JhengHei Light"/>
    <w:panose1 w:val="03000509000000000000"/>
    <w:charset w:val="88"/>
    <w:family w:val="script"/>
    <w:pitch w:val="default"/>
    <w:sig w:usb0="00000000" w:usb1="00000000" w:usb2="00000016" w:usb3="00000000" w:csb0="00100001"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PMingLiU-ExtB">
    <w:panose1 w:val="02020500000000000000"/>
    <w:charset w:val="88"/>
    <w:family w:val="auto"/>
    <w:pitch w:val="default"/>
    <w:sig w:usb0="8000002F" w:usb1="02000008" w:usb2="00000000" w:usb3="00000000" w:csb0="00100001" w:csb1="00000000"/>
  </w:font>
  <w:font w:name="Microsoft JhengHei Light">
    <w:panose1 w:val="020B0304030504040204"/>
    <w:charset w:val="88"/>
    <w:family w:val="auto"/>
    <w:pitch w:val="default"/>
    <w:sig w:usb0="800002A7" w:usb1="28CF4400" w:usb2="00000016" w:usb3="00000000" w:csb0="00100009"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Times New Roman"/>
      </w:rPr>
    </w:pPr>
    <w: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-12065</wp:posOffset>
              </wp:positionV>
              <wp:extent cx="6477000" cy="0"/>
              <wp:effectExtent l="0" t="0" r="0" b="0"/>
              <wp:wrapNone/>
              <wp:docPr id="2" name="Line 8"/>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525">
                        <a:solidFill>
                          <a:srgbClr val="000000"/>
                        </a:solidFill>
                        <a:round/>
                      </a:ln>
                    </wps:spPr>
                    <wps:bodyPr/>
                  </wps:wsp>
                </a:graphicData>
              </a:graphic>
            </wp:anchor>
          </w:drawing>
        </mc:Choice>
        <mc:Fallback>
          <w:pict>
            <v:line id="Line 8" o:spid="_x0000_s1026" o:spt="20" style="position:absolute;left:0pt;margin-left:0pt;margin-top:-0.95pt;height:0pt;width:510pt;z-index:251658240;mso-width-relative:page;mso-height-relative:page;" filled="f" stroked="t" coordsize="21600,21600" o:gfxdata="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hNk1B0wAAAAcB&#10;AAAPAAAAAAAAAAEAIAAAACIAAABkcnMvZG93bnJldi54bWxQSwECFAAUAAAACACHTuJARAmW6q4B&#10;AABRAwAADgAAAAAAAAABACAAAAAiAQAAZHJzL2Uyb0RvYy54bWxQSwUGAAAAAAYABgBZAQAAQgUA&#10;AAAA&#10;">
              <v:fill on="f" focussize="0,0"/>
              <v:stroke color="#000000" joinstyle="round"/>
              <v:imagedata o:title=""/>
              <o:lock v:ext="edit" aspectratio="f"/>
            </v:line>
          </w:pict>
        </mc:Fallback>
      </mc:AlternateContent>
    </w:r>
    <w:r>
      <w:fldChar w:fldCharType="begin"/>
    </w:r>
    <w:r>
      <w:instrText xml:space="preserve"> FILENAME </w:instrText>
    </w:r>
    <w:r>
      <w:fldChar w:fldCharType="separate"/>
    </w:r>
    <w:r>
      <w:t>java.dot</w:t>
    </w:r>
    <w:r>
      <w:fldChar w:fldCharType="end"/>
    </w:r>
    <w:r>
      <w:rPr>
        <w:rStyle w:val="32"/>
        <w:rFonts w:hint="eastAsia"/>
      </w:rPr>
      <w:tab/>
    </w:r>
    <w:r>
      <w:rPr>
        <w:rStyle w:val="32"/>
        <w:rFonts w:hint="eastAsia"/>
      </w:rPr>
      <w:t xml:space="preserve">     </w:t>
    </w:r>
    <w:r>
      <w:rPr>
        <w:rStyle w:val="32"/>
      </w:rPr>
      <w:tab/>
    </w:r>
    <w:r>
      <w:rPr>
        <w:rStyle w:val="32"/>
      </w:rPr>
      <w:tab/>
    </w:r>
    <w:r>
      <w:rPr>
        <w:rStyle w:val="32"/>
      </w:rPr>
      <w:tab/>
    </w:r>
    <w:r>
      <w:rPr>
        <w:rStyle w:val="32"/>
      </w:rPr>
      <w:ptab w:relativeTo="margin" w:alignment="right" w:leader="none"/>
    </w:r>
    <w:r>
      <w:rPr>
        <w:rStyle w:val="32"/>
        <w:rFonts w:hint="eastAsia"/>
      </w:rPr>
      <w:t xml:space="preserve"> </w:t>
    </w:r>
    <w:r>
      <w:t xml:space="preserve">- </w:t>
    </w:r>
    <w:r>
      <w:fldChar w:fldCharType="begin"/>
    </w:r>
    <w:r>
      <w:instrText xml:space="preserve"> PAGE </w:instrText>
    </w:r>
    <w:r>
      <w:fldChar w:fldCharType="separate"/>
    </w:r>
    <w:r>
      <w:t>1</w:t>
    </w:r>
    <w: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Style w:val="32"/>
      </w:rPr>
    </w:pPr>
    <w:r>
      <w:rPr>
        <w:rStyle w:val="32"/>
      </w:rPr>
      <w:fldChar w:fldCharType="begin"/>
    </w:r>
    <w:r>
      <w:rPr>
        <w:rStyle w:val="32"/>
      </w:rPr>
      <w:instrText xml:space="preserve">PAGE  </w:instrText>
    </w:r>
    <w:r>
      <w:rPr>
        <w:rStyle w:val="32"/>
      </w:rPr>
      <w:fldChar w:fldCharType="end"/>
    </w:r>
  </w:p>
  <w:p>
    <w:pPr>
      <w:pStyle w:val="2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mc:AlternateContent>
        <mc:Choice Requires="wps">
          <w:drawing>
            <wp:anchor distT="0" distB="0" distL="114300" distR="114300" simplePos="0" relativeHeight="251658240" behindDoc="0" locked="0" layoutInCell="1" allowOverlap="1">
              <wp:simplePos x="0" y="0"/>
              <wp:positionH relativeFrom="column">
                <wp:posOffset>3508375</wp:posOffset>
              </wp:positionH>
              <wp:positionV relativeFrom="paragraph">
                <wp:posOffset>6350</wp:posOffset>
              </wp:positionV>
              <wp:extent cx="3275965" cy="758825"/>
              <wp:effectExtent l="0" t="0" r="20320" b="22225"/>
              <wp:wrapNone/>
              <wp:docPr id="4" name="Text Box 9"/>
              <wp:cNvGraphicFramePr/>
              <a:graphic xmlns:a="http://schemas.openxmlformats.org/drawingml/2006/main">
                <a:graphicData uri="http://schemas.microsoft.com/office/word/2010/wordprocessingShape">
                  <wps:wsp>
                    <wps:cNvSpPr txBox="1">
                      <a:spLocks noChangeArrowheads="1"/>
                    </wps:cNvSpPr>
                    <wps:spPr bwMode="auto">
                      <a:xfrm>
                        <a:off x="0" y="0"/>
                        <a:ext cx="3275938" cy="758825"/>
                      </a:xfrm>
                      <a:prstGeom prst="rect">
                        <a:avLst/>
                      </a:prstGeom>
                      <a:noFill/>
                      <a:ln w="9525">
                        <a:solidFill>
                          <a:srgbClr val="FFFFFF"/>
                        </a:solidFill>
                        <a:miter lim="800000"/>
                      </a:ln>
                    </wps:spPr>
                    <wps:txbx>
                      <w:txbxContent>
                        <w:p>
                          <w:pPr>
                            <w:pStyle w:val="45"/>
                            <w:rPr>
                              <w:snapToGrid/>
                              <w:sz w:val="18"/>
                              <w:szCs w:val="18"/>
                            </w:rPr>
                          </w:pPr>
                          <w:r>
                            <w:rPr>
                              <w:rFonts w:hint="eastAsia"/>
                              <w:snapToGrid/>
                              <w:sz w:val="18"/>
                              <w:szCs w:val="18"/>
                            </w:rPr>
                            <w:t>深圳达实智能股份有限公司</w:t>
                          </w:r>
                        </w:p>
                        <w:p>
                          <w:pPr>
                            <w:pStyle w:val="45"/>
                            <w:rPr>
                              <w:snapToGrid/>
                              <w:sz w:val="18"/>
                              <w:szCs w:val="18"/>
                            </w:rPr>
                          </w:pPr>
                          <w:r>
                            <w:rPr>
                              <w:rFonts w:hint="eastAsia"/>
                              <w:snapToGrid/>
                              <w:sz w:val="18"/>
                              <w:szCs w:val="18"/>
                            </w:rPr>
                            <w:t>地址：深圳市南山区高新技术产业园达实智能大厦</w:t>
                          </w:r>
                        </w:p>
                        <w:p>
                          <w:pPr>
                            <w:pStyle w:val="45"/>
                            <w:rPr>
                              <w:sz w:val="18"/>
                              <w:szCs w:val="18"/>
                            </w:rPr>
                          </w:pPr>
                          <w:r>
                            <w:rPr>
                              <w:rFonts w:hint="eastAsia"/>
                              <w:snapToGrid/>
                              <w:sz w:val="18"/>
                              <w:szCs w:val="18"/>
                            </w:rPr>
                            <w:t>电话：</w:t>
                          </w:r>
                          <w:r>
                            <w:rPr>
                              <w:snapToGrid/>
                              <w:sz w:val="18"/>
                              <w:szCs w:val="18"/>
                            </w:rPr>
                            <w:t>+86-755-26639961</w:t>
                          </w:r>
                          <w:r>
                            <w:rPr>
                              <w:rFonts w:cs="Calibri"/>
                              <w:snapToGrid/>
                              <w:sz w:val="18"/>
                              <w:szCs w:val="18"/>
                            </w:rPr>
                            <w:t> </w:t>
                          </w:r>
                          <w:r>
                            <w:rPr>
                              <w:snapToGrid/>
                              <w:sz w:val="18"/>
                              <w:szCs w:val="18"/>
                            </w:rPr>
                            <w:t xml:space="preserve"> </w:t>
                          </w:r>
                          <w:r>
                            <w:rPr>
                              <w:rFonts w:hint="eastAsia"/>
                              <w:snapToGrid/>
                              <w:sz w:val="18"/>
                              <w:szCs w:val="18"/>
                            </w:rPr>
                            <w:t>网址：</w:t>
                          </w:r>
                          <w:r>
                            <w:rPr>
                              <w:snapToGrid/>
                              <w:sz w:val="18"/>
                              <w:szCs w:val="18"/>
                            </w:rPr>
                            <w:t>www.chn-das.com</w:t>
                          </w:r>
                        </w:p>
                      </w:txbxContent>
                    </wps:txbx>
                    <wps:bodyPr rot="0" vert="horz" wrap="square" lIns="91440" tIns="45720" rIns="91440" bIns="45720" anchor="t" anchorCtr="0" upright="1">
                      <a:noAutofit/>
                    </wps:bodyPr>
                  </wps:wsp>
                </a:graphicData>
              </a:graphic>
            </wp:anchor>
          </w:drawing>
        </mc:Choice>
        <mc:Fallback>
          <w:pict>
            <v:shape id="Text Box 9" o:spid="_x0000_s1026" o:spt="202" type="#_x0000_t202" style="position:absolute;left:0pt;margin-left:276.25pt;margin-top:0.5pt;height:59.75pt;width:257.95pt;z-index:251658240;mso-width-relative:page;mso-height-relative:page;" filled="f" stroked="t" coordsize="21600,21600" o:gfxdata="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fXDOwNgAAAAKAQAADwAAAAAA&#10;AAABACAAAAAiAAAAZHJzL2Rvd25yZXYueG1sUEsBAhQAFAAAAAgAh07iQAqwx8gTAgAADwQAAA4A&#10;AAAAAAAAAQAgAAAAJwEAAGRycy9lMm9Eb2MueG1sUEsFBgAAAAAGAAYAWQEAAKwFAAAAAA==&#10;">
              <v:fill on="f" focussize="0,0"/>
              <v:stroke color="#FFFFFF" miterlimit="8" joinstyle="miter"/>
              <v:imagedata o:title=""/>
              <o:lock v:ext="edit" aspectratio="f"/>
              <v:textbox>
                <w:txbxContent>
                  <w:p>
                    <w:pPr>
                      <w:pStyle w:val="45"/>
                      <w:rPr>
                        <w:snapToGrid/>
                        <w:sz w:val="18"/>
                        <w:szCs w:val="18"/>
                      </w:rPr>
                    </w:pPr>
                    <w:r>
                      <w:rPr>
                        <w:rFonts w:hint="eastAsia"/>
                        <w:snapToGrid/>
                        <w:sz w:val="18"/>
                        <w:szCs w:val="18"/>
                      </w:rPr>
                      <w:t>深圳达实智能股份有限公司</w:t>
                    </w:r>
                  </w:p>
                  <w:p>
                    <w:pPr>
                      <w:pStyle w:val="45"/>
                      <w:rPr>
                        <w:snapToGrid/>
                        <w:sz w:val="18"/>
                        <w:szCs w:val="18"/>
                      </w:rPr>
                    </w:pPr>
                    <w:r>
                      <w:rPr>
                        <w:rFonts w:hint="eastAsia"/>
                        <w:snapToGrid/>
                        <w:sz w:val="18"/>
                        <w:szCs w:val="18"/>
                      </w:rPr>
                      <w:t>地址：深圳市南山区高新技术产业园达实智能大厦</w:t>
                    </w:r>
                  </w:p>
                  <w:p>
                    <w:pPr>
                      <w:pStyle w:val="45"/>
                      <w:rPr>
                        <w:sz w:val="18"/>
                        <w:szCs w:val="18"/>
                      </w:rPr>
                    </w:pPr>
                    <w:r>
                      <w:rPr>
                        <w:rFonts w:hint="eastAsia"/>
                        <w:snapToGrid/>
                        <w:sz w:val="18"/>
                        <w:szCs w:val="18"/>
                      </w:rPr>
                      <w:t>电话：</w:t>
                    </w:r>
                    <w:r>
                      <w:rPr>
                        <w:snapToGrid/>
                        <w:sz w:val="18"/>
                        <w:szCs w:val="18"/>
                      </w:rPr>
                      <w:t>+86-755-26639961</w:t>
                    </w:r>
                    <w:r>
                      <w:rPr>
                        <w:rFonts w:cs="Calibri"/>
                        <w:snapToGrid/>
                        <w:sz w:val="18"/>
                        <w:szCs w:val="18"/>
                      </w:rPr>
                      <w:t> </w:t>
                    </w:r>
                    <w:r>
                      <w:rPr>
                        <w:snapToGrid/>
                        <w:sz w:val="18"/>
                        <w:szCs w:val="18"/>
                      </w:rPr>
                      <w:t xml:space="preserve"> </w:t>
                    </w:r>
                    <w:r>
                      <w:rPr>
                        <w:rFonts w:hint="eastAsia"/>
                        <w:snapToGrid/>
                        <w:sz w:val="18"/>
                        <w:szCs w:val="18"/>
                      </w:rPr>
                      <w:t>网址：</w:t>
                    </w:r>
                    <w:r>
                      <w:rPr>
                        <w:snapToGrid/>
                        <w:sz w:val="18"/>
                        <w:szCs w:val="18"/>
                      </w:rPr>
                      <w:t>www.chn-das.com</w:t>
                    </w:r>
                  </w:p>
                </w:txbxContent>
              </v:textbox>
            </v:shape>
          </w:pict>
        </mc:Fallback>
      </mc:AlternateContent>
    </w:r>
    <w:r>
      <mc:AlternateContent>
        <mc:Choice Requires="wps">
          <w:drawing>
            <wp:anchor distT="0" distB="0" distL="114300" distR="114300" simplePos="0" relativeHeight="251657216" behindDoc="0" locked="0" layoutInCell="1" allowOverlap="1">
              <wp:simplePos x="0" y="0"/>
              <wp:positionH relativeFrom="column">
                <wp:posOffset>-100330</wp:posOffset>
              </wp:positionH>
              <wp:positionV relativeFrom="paragraph">
                <wp:posOffset>635000</wp:posOffset>
              </wp:positionV>
              <wp:extent cx="6477000" cy="0"/>
              <wp:effectExtent l="0" t="0" r="0" b="0"/>
              <wp:wrapNone/>
              <wp:docPr id="3" name="Line 5"/>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9525">
                        <a:solidFill>
                          <a:srgbClr val="000000"/>
                        </a:solidFill>
                        <a:round/>
                      </a:ln>
                    </wps:spPr>
                    <wps:bodyPr/>
                  </wps:wsp>
                </a:graphicData>
              </a:graphic>
            </wp:anchor>
          </w:drawing>
        </mc:Choice>
        <mc:Fallback>
          <w:pict>
            <v:line id="Line 5" o:spid="_x0000_s1026" o:spt="20" style="position:absolute;left:0pt;margin-left:-7.9pt;margin-top:50pt;height:0pt;width:510pt;z-index:251657216;mso-width-relative:page;mso-height-relative:page;" filled="f" stroked="t" coordsize="21600,21600" o:gfxdata="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">
              <v:fill on="f" focussize="0,0"/>
              <v:stroke color="#000000" joinstyle="round"/>
              <v:imagedata o:title=""/>
              <o:lock v:ext="edit" aspectratio="f"/>
            </v:line>
          </w:pict>
        </mc:Fallback>
      </mc:AlternateContent>
    </w:r>
    <w:r>
      <w:rPr>
        <w:rStyle w:val="54"/>
        <w:bCs w:val="0"/>
      </w:rPr>
      <w:drawing>
        <wp:inline distT="0" distB="0" distL="0" distR="0">
          <wp:extent cx="1861185" cy="567690"/>
          <wp:effectExtent l="0" t="0" r="5715"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stretch>
                    <a:fillRect/>
                  </a:stretch>
                </pic:blipFill>
                <pic:spPr>
                  <a:xfrm>
                    <a:off x="0" y="0"/>
                    <a:ext cx="1938042" cy="591392"/>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4291"/>
    <w:multiLevelType w:val="multilevel"/>
    <w:tmpl w:val="015F4291"/>
    <w:lvl w:ilvl="0" w:tentative="0">
      <w:start w:val="1"/>
      <w:numFmt w:val="decimal"/>
      <w:pStyle w:val="9"/>
      <w:lvlText w:val="(%1)"/>
      <w:lvlJc w:val="right"/>
      <w:pPr>
        <w:ind w:left="1120" w:hanging="420"/>
      </w:pPr>
      <w:rPr>
        <w:rFonts w:hint="eastAsia"/>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1">
    <w:nsid w:val="300E411D"/>
    <w:multiLevelType w:val="multilevel"/>
    <w:tmpl w:val="300E411D"/>
    <w:lvl w:ilvl="0" w:tentative="0">
      <w:start w:val="1"/>
      <w:numFmt w:val="decimal"/>
      <w:pStyle w:val="8"/>
      <w:lvlText w:val="%1)"/>
      <w:lvlJc w:val="left"/>
      <w:pPr>
        <w:ind w:left="1620" w:hanging="420"/>
      </w:pPr>
      <w:rPr>
        <w:rFonts w:hint="eastAsia"/>
      </w:rPr>
    </w:lvl>
    <w:lvl w:ilvl="1" w:tentative="0">
      <w:start w:val="1"/>
      <w:numFmt w:val="lowerLetter"/>
      <w:lvlText w:val="%2)"/>
      <w:lvlJc w:val="left"/>
      <w:pPr>
        <w:ind w:left="1340" w:hanging="420"/>
      </w:pPr>
    </w:lvl>
    <w:lvl w:ilvl="2" w:tentative="0">
      <w:start w:val="1"/>
      <w:numFmt w:val="lowerRoman"/>
      <w:lvlText w:val="%3."/>
      <w:lvlJc w:val="right"/>
      <w:pPr>
        <w:ind w:left="1760" w:hanging="420"/>
      </w:pPr>
    </w:lvl>
    <w:lvl w:ilvl="3" w:tentative="0">
      <w:start w:val="1"/>
      <w:numFmt w:val="decimal"/>
      <w:lvlText w:val="%4."/>
      <w:lvlJc w:val="left"/>
      <w:pPr>
        <w:ind w:left="2180" w:hanging="420"/>
      </w:pPr>
    </w:lvl>
    <w:lvl w:ilvl="4" w:tentative="0">
      <w:start w:val="1"/>
      <w:numFmt w:val="lowerLetter"/>
      <w:lvlText w:val="%5)"/>
      <w:lvlJc w:val="left"/>
      <w:pPr>
        <w:ind w:left="2600" w:hanging="420"/>
      </w:pPr>
    </w:lvl>
    <w:lvl w:ilvl="5" w:tentative="0">
      <w:start w:val="1"/>
      <w:numFmt w:val="lowerRoman"/>
      <w:lvlText w:val="%6."/>
      <w:lvlJc w:val="right"/>
      <w:pPr>
        <w:ind w:left="3020" w:hanging="420"/>
      </w:pPr>
    </w:lvl>
    <w:lvl w:ilvl="6" w:tentative="0">
      <w:start w:val="1"/>
      <w:numFmt w:val="decimal"/>
      <w:lvlText w:val="%7."/>
      <w:lvlJc w:val="left"/>
      <w:pPr>
        <w:ind w:left="3440" w:hanging="420"/>
      </w:pPr>
    </w:lvl>
    <w:lvl w:ilvl="7" w:tentative="0">
      <w:start w:val="1"/>
      <w:numFmt w:val="lowerLetter"/>
      <w:lvlText w:val="%8)"/>
      <w:lvlJc w:val="left"/>
      <w:pPr>
        <w:ind w:left="3860" w:hanging="420"/>
      </w:pPr>
    </w:lvl>
    <w:lvl w:ilvl="8" w:tentative="0">
      <w:start w:val="1"/>
      <w:numFmt w:val="lowerRoman"/>
      <w:lvlText w:val="%9."/>
      <w:lvlJc w:val="right"/>
      <w:pPr>
        <w:ind w:left="4280" w:hanging="420"/>
      </w:pPr>
    </w:lvl>
  </w:abstractNum>
  <w:abstractNum w:abstractNumId="2">
    <w:nsid w:val="4AF96A2D"/>
    <w:multiLevelType w:val="multilevel"/>
    <w:tmpl w:val="4AF96A2D"/>
    <w:lvl w:ilvl="0" w:tentative="0">
      <w:start w:val="1"/>
      <w:numFmt w:val="decimal"/>
      <w:pStyle w:val="2"/>
      <w:lvlText w:val="%1"/>
      <w:lvlJc w:val="left"/>
      <w:pPr>
        <w:tabs>
          <w:tab w:val="left" w:pos="1272"/>
        </w:tabs>
        <w:ind w:left="1272" w:hanging="432"/>
      </w:pPr>
      <w:rPr>
        <w:rFonts w:hint="eastAsia"/>
      </w:rPr>
    </w:lvl>
    <w:lvl w:ilvl="1" w:tentative="0">
      <w:start w:val="1"/>
      <w:numFmt w:val="decimal"/>
      <w:pStyle w:val="3"/>
      <w:lvlText w:val="%1.%2"/>
      <w:lvlJc w:val="left"/>
      <w:pPr>
        <w:tabs>
          <w:tab w:val="left" w:pos="1416"/>
        </w:tabs>
        <w:ind w:left="1416" w:hanging="576"/>
      </w:pPr>
      <w:rPr>
        <w:rFonts w:hint="eastAsia"/>
      </w:rPr>
    </w:lvl>
    <w:lvl w:ilvl="2" w:tentative="0">
      <w:start w:val="1"/>
      <w:numFmt w:val="decimal"/>
      <w:pStyle w:val="4"/>
      <w:lvlText w:val="%1.%2.%3"/>
      <w:lvlJc w:val="left"/>
      <w:pPr>
        <w:tabs>
          <w:tab w:val="left" w:pos="1560"/>
        </w:tabs>
        <w:ind w:left="1560" w:hanging="720"/>
      </w:pPr>
      <w:rPr>
        <w:rFonts w:hint="eastAsia"/>
      </w:rPr>
    </w:lvl>
    <w:lvl w:ilvl="3" w:tentative="0">
      <w:start w:val="1"/>
      <w:numFmt w:val="decimal"/>
      <w:pStyle w:val="6"/>
      <w:lvlText w:val="%1.%2.%3.%4"/>
      <w:lvlJc w:val="left"/>
      <w:pPr>
        <w:tabs>
          <w:tab w:val="left" w:pos="1704"/>
        </w:tabs>
        <w:ind w:left="1704" w:hanging="864"/>
      </w:pPr>
      <w:rPr>
        <w:rFonts w:hint="eastAsia"/>
      </w:rPr>
    </w:lvl>
    <w:lvl w:ilvl="4" w:tentative="0">
      <w:start w:val="1"/>
      <w:numFmt w:val="decimal"/>
      <w:lvlText w:val="%1.%2.%3.%4.%5"/>
      <w:lvlJc w:val="left"/>
      <w:pPr>
        <w:tabs>
          <w:tab w:val="left" w:pos="1848"/>
        </w:tabs>
        <w:ind w:left="1848" w:hanging="1008"/>
      </w:pPr>
      <w:rPr>
        <w:rFonts w:hint="eastAsia"/>
      </w:rPr>
    </w:lvl>
    <w:lvl w:ilvl="5" w:tentative="0">
      <w:start w:val="1"/>
      <w:numFmt w:val="decimal"/>
      <w:lvlText w:val="%1.%2.%3.%4.%5.%6"/>
      <w:lvlJc w:val="left"/>
      <w:pPr>
        <w:tabs>
          <w:tab w:val="left" w:pos="1992"/>
        </w:tabs>
        <w:ind w:left="1992" w:hanging="1152"/>
      </w:pPr>
      <w:rPr>
        <w:rFonts w:hint="eastAsia"/>
      </w:rPr>
    </w:lvl>
    <w:lvl w:ilvl="6" w:tentative="0">
      <w:start w:val="1"/>
      <w:numFmt w:val="decimal"/>
      <w:lvlText w:val="%1.%2.%3.%4.%5.%6.%7"/>
      <w:lvlJc w:val="left"/>
      <w:pPr>
        <w:tabs>
          <w:tab w:val="left" w:pos="2136"/>
        </w:tabs>
        <w:ind w:left="2136" w:hanging="1296"/>
      </w:pPr>
      <w:rPr>
        <w:rFonts w:hint="eastAsia"/>
      </w:rPr>
    </w:lvl>
    <w:lvl w:ilvl="7" w:tentative="0">
      <w:start w:val="1"/>
      <w:numFmt w:val="decimal"/>
      <w:pStyle w:val="10"/>
      <w:lvlText w:val="%1.%2.%3.%4.%5.%6.%7.%8"/>
      <w:lvlJc w:val="left"/>
      <w:pPr>
        <w:tabs>
          <w:tab w:val="left" w:pos="2280"/>
        </w:tabs>
        <w:ind w:left="2280" w:hanging="1440"/>
      </w:pPr>
      <w:rPr>
        <w:rFonts w:hint="eastAsia"/>
      </w:rPr>
    </w:lvl>
    <w:lvl w:ilvl="8" w:tentative="0">
      <w:start w:val="1"/>
      <w:numFmt w:val="decimal"/>
      <w:pStyle w:val="11"/>
      <w:lvlText w:val="%1.%2.%3.%4.%5.%6.%7.%8.%9"/>
      <w:lvlJc w:val="left"/>
      <w:pPr>
        <w:tabs>
          <w:tab w:val="left" w:pos="2424"/>
        </w:tabs>
        <w:ind w:left="2424" w:hanging="1584"/>
      </w:pPr>
      <w:rPr>
        <w:rFonts w:hint="eastAsia"/>
      </w:rPr>
    </w:lvl>
  </w:abstractNum>
  <w:abstractNum w:abstractNumId="3">
    <w:nsid w:val="4EE90BC5"/>
    <w:multiLevelType w:val="multilevel"/>
    <w:tmpl w:val="4EE90BC5"/>
    <w:lvl w:ilvl="0" w:tentative="0">
      <w:start w:val="1"/>
      <w:numFmt w:val="bullet"/>
      <w:pStyle w:val="40"/>
      <w:lvlText w:val=""/>
      <w:lvlJc w:val="left"/>
      <w:pPr>
        <w:tabs>
          <w:tab w:val="left" w:pos="420"/>
        </w:tabs>
        <w:ind w:left="420" w:hanging="420"/>
      </w:pPr>
      <w:rPr>
        <w:rFonts w:hint="default" w:ascii="Wingdings" w:hAnsi="Wingdings"/>
      </w:rPr>
    </w:lvl>
    <w:lvl w:ilvl="1" w:tentative="0">
      <w:start w:val="1"/>
      <w:numFmt w:val="decimal"/>
      <w:lvlText w:val="%2."/>
      <w:lvlJc w:val="left"/>
      <w:pPr>
        <w:tabs>
          <w:tab w:val="left" w:pos="840"/>
        </w:tabs>
        <w:ind w:left="840" w:hanging="420"/>
      </w:pPr>
      <w:rPr>
        <w:rFonts w:hint="default"/>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4">
    <w:nsid w:val="57051FB7"/>
    <w:multiLevelType w:val="multilevel"/>
    <w:tmpl w:val="57051FB7"/>
    <w:lvl w:ilvl="0" w:tentative="0">
      <w:start w:val="1"/>
      <w:numFmt w:val="decimal"/>
      <w:pStyle w:val="7"/>
      <w:lvlText w:val="%1."/>
      <w:lvlJc w:val="left"/>
      <w:pPr>
        <w:ind w:left="820" w:hanging="420"/>
      </w:pPr>
    </w:lvl>
    <w:lvl w:ilvl="1" w:tentative="0">
      <w:start w:val="1"/>
      <w:numFmt w:val="lowerLetter"/>
      <w:lvlText w:val="%2)"/>
      <w:lvlJc w:val="left"/>
      <w:pPr>
        <w:ind w:left="1240" w:hanging="420"/>
      </w:pPr>
    </w:lvl>
    <w:lvl w:ilvl="2" w:tentative="0">
      <w:start w:val="1"/>
      <w:numFmt w:val="lowerRoman"/>
      <w:lvlText w:val="%3."/>
      <w:lvlJc w:val="right"/>
      <w:pPr>
        <w:ind w:left="1660" w:hanging="420"/>
      </w:pPr>
    </w:lvl>
    <w:lvl w:ilvl="3" w:tentative="0">
      <w:start w:val="1"/>
      <w:numFmt w:val="decimal"/>
      <w:lvlText w:val="%4."/>
      <w:lvlJc w:val="left"/>
      <w:pPr>
        <w:ind w:left="2080" w:hanging="420"/>
      </w:pPr>
    </w:lvl>
    <w:lvl w:ilvl="4" w:tentative="0">
      <w:start w:val="1"/>
      <w:numFmt w:val="lowerLetter"/>
      <w:lvlText w:val="%5)"/>
      <w:lvlJc w:val="left"/>
      <w:pPr>
        <w:ind w:left="2500" w:hanging="420"/>
      </w:pPr>
    </w:lvl>
    <w:lvl w:ilvl="5" w:tentative="0">
      <w:start w:val="1"/>
      <w:numFmt w:val="lowerRoman"/>
      <w:lvlText w:val="%6."/>
      <w:lvlJc w:val="right"/>
      <w:pPr>
        <w:ind w:left="2920" w:hanging="420"/>
      </w:pPr>
    </w:lvl>
    <w:lvl w:ilvl="6" w:tentative="0">
      <w:start w:val="1"/>
      <w:numFmt w:val="decimal"/>
      <w:lvlText w:val="%7."/>
      <w:lvlJc w:val="left"/>
      <w:pPr>
        <w:ind w:left="3340" w:hanging="420"/>
      </w:pPr>
    </w:lvl>
    <w:lvl w:ilvl="7" w:tentative="0">
      <w:start w:val="1"/>
      <w:numFmt w:val="lowerLetter"/>
      <w:lvlText w:val="%8)"/>
      <w:lvlJc w:val="left"/>
      <w:pPr>
        <w:ind w:left="3760" w:hanging="420"/>
      </w:pPr>
    </w:lvl>
    <w:lvl w:ilvl="8" w:tentative="0">
      <w:start w:val="1"/>
      <w:numFmt w:val="lowerRoman"/>
      <w:lvlText w:val="%9."/>
      <w:lvlJc w:val="right"/>
      <w:pPr>
        <w:ind w:left="4180" w:hanging="420"/>
      </w:pPr>
    </w:lvl>
  </w:abstractNum>
  <w:abstractNum w:abstractNumId="5">
    <w:nsid w:val="64BA11C2"/>
    <w:multiLevelType w:val="multilevel"/>
    <w:tmpl w:val="64BA11C2"/>
    <w:lvl w:ilvl="0" w:tentative="0">
      <w:start w:val="1"/>
      <w:numFmt w:val="bullet"/>
      <w:pStyle w:val="42"/>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65BB065B"/>
    <w:multiLevelType w:val="multilevel"/>
    <w:tmpl w:val="65BB065B"/>
    <w:lvl w:ilvl="0" w:tentative="0">
      <w:start w:val="1"/>
      <w:numFmt w:val="decimal"/>
      <w:pStyle w:val="48"/>
      <w:lvlText w:val="%1)"/>
      <w:lvlJc w:val="left"/>
      <w:pPr>
        <w:ind w:left="720" w:hanging="420"/>
      </w:pPr>
    </w:lvl>
    <w:lvl w:ilvl="1" w:tentative="0">
      <w:start w:val="1"/>
      <w:numFmt w:val="lowerLetter"/>
      <w:lvlText w:val="%2)"/>
      <w:lvlJc w:val="left"/>
      <w:pPr>
        <w:ind w:left="1140" w:hanging="420"/>
      </w:pPr>
    </w:lvl>
    <w:lvl w:ilvl="2" w:tentative="0">
      <w:start w:val="1"/>
      <w:numFmt w:val="lowerRoman"/>
      <w:lvlText w:val="%3."/>
      <w:lvlJc w:val="right"/>
      <w:pPr>
        <w:ind w:left="1560" w:hanging="420"/>
      </w:pPr>
    </w:lvl>
    <w:lvl w:ilvl="3" w:tentative="0">
      <w:start w:val="1"/>
      <w:numFmt w:val="decimal"/>
      <w:lvlText w:val="%4."/>
      <w:lvlJc w:val="left"/>
      <w:pPr>
        <w:ind w:left="1980" w:hanging="420"/>
      </w:pPr>
    </w:lvl>
    <w:lvl w:ilvl="4" w:tentative="0">
      <w:start w:val="1"/>
      <w:numFmt w:val="lowerLetter"/>
      <w:lvlText w:val="%5)"/>
      <w:lvlJc w:val="left"/>
      <w:pPr>
        <w:ind w:left="2400" w:hanging="420"/>
      </w:pPr>
    </w:lvl>
    <w:lvl w:ilvl="5" w:tentative="0">
      <w:start w:val="1"/>
      <w:numFmt w:val="lowerRoman"/>
      <w:lvlText w:val="%6."/>
      <w:lvlJc w:val="right"/>
      <w:pPr>
        <w:ind w:left="2820" w:hanging="420"/>
      </w:pPr>
    </w:lvl>
    <w:lvl w:ilvl="6" w:tentative="0">
      <w:start w:val="1"/>
      <w:numFmt w:val="decimal"/>
      <w:lvlText w:val="%7."/>
      <w:lvlJc w:val="left"/>
      <w:pPr>
        <w:ind w:left="3240" w:hanging="420"/>
      </w:pPr>
    </w:lvl>
    <w:lvl w:ilvl="7" w:tentative="0">
      <w:start w:val="1"/>
      <w:numFmt w:val="lowerLetter"/>
      <w:lvlText w:val="%8)"/>
      <w:lvlJc w:val="left"/>
      <w:pPr>
        <w:ind w:left="3660" w:hanging="420"/>
      </w:pPr>
    </w:lvl>
    <w:lvl w:ilvl="8" w:tentative="0">
      <w:start w:val="1"/>
      <w:numFmt w:val="lowerRoman"/>
      <w:lvlText w:val="%9."/>
      <w:lvlJc w:val="right"/>
      <w:pPr>
        <w:ind w:left="4080" w:hanging="420"/>
      </w:pPr>
    </w:lvl>
  </w:abstractNum>
  <w:abstractNum w:abstractNumId="7">
    <w:nsid w:val="6D4C465A"/>
    <w:multiLevelType w:val="multilevel"/>
    <w:tmpl w:val="6D4C465A"/>
    <w:lvl w:ilvl="0" w:tentative="0">
      <w:start w:val="1"/>
      <w:numFmt w:val="decimal"/>
      <w:pStyle w:val="46"/>
      <w:lvlText w:val="(%1)"/>
      <w:lvlJc w:val="right"/>
      <w:pPr>
        <w:ind w:left="820" w:hanging="420"/>
      </w:pPr>
      <w:rPr>
        <w:rFonts w:hint="eastAsia"/>
      </w:rPr>
    </w:lvl>
    <w:lvl w:ilvl="1" w:tentative="0">
      <w:start w:val="1"/>
      <w:numFmt w:val="lowerLetter"/>
      <w:lvlText w:val="%2)"/>
      <w:lvlJc w:val="left"/>
      <w:pPr>
        <w:ind w:left="1240" w:hanging="420"/>
      </w:pPr>
    </w:lvl>
    <w:lvl w:ilvl="2" w:tentative="0">
      <w:start w:val="1"/>
      <w:numFmt w:val="lowerRoman"/>
      <w:lvlText w:val="%3."/>
      <w:lvlJc w:val="right"/>
      <w:pPr>
        <w:ind w:left="1660" w:hanging="420"/>
      </w:pPr>
    </w:lvl>
    <w:lvl w:ilvl="3" w:tentative="0">
      <w:start w:val="1"/>
      <w:numFmt w:val="decimal"/>
      <w:lvlText w:val="%4."/>
      <w:lvlJc w:val="left"/>
      <w:pPr>
        <w:ind w:left="2080" w:hanging="420"/>
      </w:pPr>
    </w:lvl>
    <w:lvl w:ilvl="4" w:tentative="0">
      <w:start w:val="1"/>
      <w:numFmt w:val="lowerLetter"/>
      <w:lvlText w:val="%5)"/>
      <w:lvlJc w:val="left"/>
      <w:pPr>
        <w:ind w:left="2500" w:hanging="420"/>
      </w:pPr>
    </w:lvl>
    <w:lvl w:ilvl="5" w:tentative="0">
      <w:start w:val="1"/>
      <w:numFmt w:val="lowerRoman"/>
      <w:lvlText w:val="%6."/>
      <w:lvlJc w:val="right"/>
      <w:pPr>
        <w:ind w:left="2920" w:hanging="420"/>
      </w:pPr>
    </w:lvl>
    <w:lvl w:ilvl="6" w:tentative="0">
      <w:start w:val="1"/>
      <w:numFmt w:val="decimal"/>
      <w:lvlText w:val="%7."/>
      <w:lvlJc w:val="left"/>
      <w:pPr>
        <w:ind w:left="3340" w:hanging="420"/>
      </w:pPr>
    </w:lvl>
    <w:lvl w:ilvl="7" w:tentative="0">
      <w:start w:val="1"/>
      <w:numFmt w:val="lowerLetter"/>
      <w:lvlText w:val="%8)"/>
      <w:lvlJc w:val="left"/>
      <w:pPr>
        <w:ind w:left="3760" w:hanging="420"/>
      </w:pPr>
    </w:lvl>
    <w:lvl w:ilvl="8" w:tentative="0">
      <w:start w:val="1"/>
      <w:numFmt w:val="lowerRoman"/>
      <w:lvlText w:val="%9."/>
      <w:lvlJc w:val="right"/>
      <w:pPr>
        <w:ind w:left="4180" w:hanging="420"/>
      </w:pPr>
    </w:lvl>
  </w:abstractNum>
  <w:abstractNum w:abstractNumId="8">
    <w:nsid w:val="6E255AFF"/>
    <w:multiLevelType w:val="multilevel"/>
    <w:tmpl w:val="6E255AFF"/>
    <w:lvl w:ilvl="0" w:tentative="0">
      <w:start w:val="1"/>
      <w:numFmt w:val="decimal"/>
      <w:pStyle w:val="50"/>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9">
    <w:nsid w:val="787D28F0"/>
    <w:multiLevelType w:val="multilevel"/>
    <w:tmpl w:val="787D28F0"/>
    <w:lvl w:ilvl="0" w:tentative="0">
      <w:start w:val="1"/>
      <w:numFmt w:val="bullet"/>
      <w:pStyle w:val="43"/>
      <w:lvlText w:val=""/>
      <w:lvlJc w:val="left"/>
      <w:pPr>
        <w:ind w:left="1860" w:hanging="420"/>
      </w:pPr>
      <w:rPr>
        <w:rFonts w:hint="default" w:ascii="Wingdings" w:hAnsi="Wingdings"/>
      </w:rPr>
    </w:lvl>
    <w:lvl w:ilvl="1" w:tentative="0">
      <w:start w:val="1"/>
      <w:numFmt w:val="bullet"/>
      <w:lvlText w:val=""/>
      <w:lvlJc w:val="left"/>
      <w:pPr>
        <w:tabs>
          <w:tab w:val="left" w:pos="1140"/>
        </w:tabs>
        <w:ind w:left="1140" w:hanging="420"/>
      </w:pPr>
      <w:rPr>
        <w:rFonts w:hint="default" w:ascii="Wingdings" w:hAnsi="Wingdings"/>
      </w:rPr>
    </w:lvl>
    <w:lvl w:ilvl="2" w:tentative="0">
      <w:start w:val="1"/>
      <w:numFmt w:val="bullet"/>
      <w:lvlText w:val=""/>
      <w:lvlJc w:val="left"/>
      <w:pPr>
        <w:tabs>
          <w:tab w:val="left" w:pos="1560"/>
        </w:tabs>
        <w:ind w:left="1560" w:hanging="420"/>
      </w:pPr>
      <w:rPr>
        <w:rFonts w:hint="default" w:ascii="Wingdings" w:hAnsi="Wingdings"/>
      </w:rPr>
    </w:lvl>
    <w:lvl w:ilvl="3" w:tentative="0">
      <w:start w:val="1"/>
      <w:numFmt w:val="bullet"/>
      <w:lvlText w:val=""/>
      <w:lvlJc w:val="left"/>
      <w:pPr>
        <w:tabs>
          <w:tab w:val="left" w:pos="1980"/>
        </w:tabs>
        <w:ind w:left="1980" w:hanging="420"/>
      </w:pPr>
      <w:rPr>
        <w:rFonts w:hint="default" w:ascii="Wingdings" w:hAnsi="Wingdings"/>
      </w:rPr>
    </w:lvl>
    <w:lvl w:ilvl="4" w:tentative="0">
      <w:start w:val="1"/>
      <w:numFmt w:val="bullet"/>
      <w:lvlText w:val=""/>
      <w:lvlJc w:val="left"/>
      <w:pPr>
        <w:tabs>
          <w:tab w:val="left" w:pos="2400"/>
        </w:tabs>
        <w:ind w:left="2400" w:hanging="420"/>
      </w:pPr>
      <w:rPr>
        <w:rFonts w:hint="default" w:ascii="Wingdings" w:hAnsi="Wingdings"/>
      </w:rPr>
    </w:lvl>
    <w:lvl w:ilvl="5" w:tentative="0">
      <w:start w:val="1"/>
      <w:numFmt w:val="bullet"/>
      <w:lvlText w:val=""/>
      <w:lvlJc w:val="left"/>
      <w:pPr>
        <w:tabs>
          <w:tab w:val="left" w:pos="2820"/>
        </w:tabs>
        <w:ind w:left="2820" w:hanging="420"/>
      </w:pPr>
      <w:rPr>
        <w:rFonts w:hint="default" w:ascii="Wingdings" w:hAnsi="Wingdings"/>
      </w:rPr>
    </w:lvl>
    <w:lvl w:ilvl="6" w:tentative="0">
      <w:start w:val="1"/>
      <w:numFmt w:val="bullet"/>
      <w:lvlText w:val=""/>
      <w:lvlJc w:val="left"/>
      <w:pPr>
        <w:tabs>
          <w:tab w:val="left" w:pos="3240"/>
        </w:tabs>
        <w:ind w:left="3240" w:hanging="420"/>
      </w:pPr>
      <w:rPr>
        <w:rFonts w:hint="default" w:ascii="Wingdings" w:hAnsi="Wingdings"/>
      </w:rPr>
    </w:lvl>
    <w:lvl w:ilvl="7" w:tentative="0">
      <w:start w:val="1"/>
      <w:numFmt w:val="bullet"/>
      <w:lvlText w:val=""/>
      <w:lvlJc w:val="left"/>
      <w:pPr>
        <w:tabs>
          <w:tab w:val="left" w:pos="3660"/>
        </w:tabs>
        <w:ind w:left="3660" w:hanging="420"/>
      </w:pPr>
      <w:rPr>
        <w:rFonts w:hint="default" w:ascii="Wingdings" w:hAnsi="Wingdings"/>
      </w:rPr>
    </w:lvl>
    <w:lvl w:ilvl="8" w:tentative="0">
      <w:start w:val="1"/>
      <w:numFmt w:val="bullet"/>
      <w:lvlText w:val=""/>
      <w:lvlJc w:val="left"/>
      <w:pPr>
        <w:tabs>
          <w:tab w:val="left" w:pos="4080"/>
        </w:tabs>
        <w:ind w:left="4080" w:hanging="420"/>
      </w:pPr>
      <w:rPr>
        <w:rFonts w:hint="default" w:ascii="Wingdings" w:hAnsi="Wingdings"/>
      </w:rPr>
    </w:lvl>
  </w:abstractNum>
  <w:abstractNum w:abstractNumId="10">
    <w:nsid w:val="7F13FC10"/>
    <w:multiLevelType w:val="multilevel"/>
    <w:tmpl w:val="7F13FC10"/>
    <w:lvl w:ilvl="0" w:tentative="0">
      <w:start w:val="1"/>
      <w:numFmt w:val="decimal"/>
      <w:suff w:val="nothing"/>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5"/>
  </w:num>
  <w:num w:numId="7">
    <w:abstractNumId w:val="9"/>
  </w:num>
  <w:num w:numId="8">
    <w:abstractNumId w:val="7"/>
  </w:num>
  <w:num w:numId="9">
    <w:abstractNumId w:val="6"/>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80"/>
  <w:doNotHyphenateCaps/>
  <w:drawingGridHorizontalSpacing w:val="12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F636E3"/>
    <w:rsid w:val="000038AB"/>
    <w:rsid w:val="00004CB0"/>
    <w:rsid w:val="000050CB"/>
    <w:rsid w:val="000055C7"/>
    <w:rsid w:val="0000587F"/>
    <w:rsid w:val="000100FE"/>
    <w:rsid w:val="00010FEB"/>
    <w:rsid w:val="0001181E"/>
    <w:rsid w:val="00011A2F"/>
    <w:rsid w:val="000213B2"/>
    <w:rsid w:val="00027A29"/>
    <w:rsid w:val="00030134"/>
    <w:rsid w:val="000337CF"/>
    <w:rsid w:val="00033B80"/>
    <w:rsid w:val="00041ABF"/>
    <w:rsid w:val="00043C2D"/>
    <w:rsid w:val="00045279"/>
    <w:rsid w:val="0004553A"/>
    <w:rsid w:val="00045617"/>
    <w:rsid w:val="000457D2"/>
    <w:rsid w:val="00052067"/>
    <w:rsid w:val="00053369"/>
    <w:rsid w:val="00055517"/>
    <w:rsid w:val="00056030"/>
    <w:rsid w:val="00057BA4"/>
    <w:rsid w:val="00057CEC"/>
    <w:rsid w:val="00057E25"/>
    <w:rsid w:val="00060D31"/>
    <w:rsid w:val="00061C54"/>
    <w:rsid w:val="000668CE"/>
    <w:rsid w:val="00071842"/>
    <w:rsid w:val="00073692"/>
    <w:rsid w:val="0007504C"/>
    <w:rsid w:val="0007654D"/>
    <w:rsid w:val="00077D8C"/>
    <w:rsid w:val="000807BF"/>
    <w:rsid w:val="00083F39"/>
    <w:rsid w:val="00084370"/>
    <w:rsid w:val="00087196"/>
    <w:rsid w:val="000871AE"/>
    <w:rsid w:val="00092253"/>
    <w:rsid w:val="000948F5"/>
    <w:rsid w:val="000967D3"/>
    <w:rsid w:val="00097D3B"/>
    <w:rsid w:val="000A4745"/>
    <w:rsid w:val="000B1FB6"/>
    <w:rsid w:val="000B41C3"/>
    <w:rsid w:val="000B5394"/>
    <w:rsid w:val="000B5E35"/>
    <w:rsid w:val="000C0A3B"/>
    <w:rsid w:val="000C1FEA"/>
    <w:rsid w:val="000C2738"/>
    <w:rsid w:val="000C33AD"/>
    <w:rsid w:val="000C3E84"/>
    <w:rsid w:val="000D1F45"/>
    <w:rsid w:val="000D315E"/>
    <w:rsid w:val="000D71E1"/>
    <w:rsid w:val="000D791E"/>
    <w:rsid w:val="000D798A"/>
    <w:rsid w:val="000E0010"/>
    <w:rsid w:val="000E2BD1"/>
    <w:rsid w:val="000E2D8C"/>
    <w:rsid w:val="000E32AD"/>
    <w:rsid w:val="000E3CDE"/>
    <w:rsid w:val="000E62AC"/>
    <w:rsid w:val="000E77A6"/>
    <w:rsid w:val="000F13D4"/>
    <w:rsid w:val="000F379B"/>
    <w:rsid w:val="00104D00"/>
    <w:rsid w:val="00105DFC"/>
    <w:rsid w:val="00106C0D"/>
    <w:rsid w:val="00110584"/>
    <w:rsid w:val="00116FAB"/>
    <w:rsid w:val="00117564"/>
    <w:rsid w:val="001254EC"/>
    <w:rsid w:val="00125BA0"/>
    <w:rsid w:val="00130711"/>
    <w:rsid w:val="0013592E"/>
    <w:rsid w:val="001359BF"/>
    <w:rsid w:val="00137C40"/>
    <w:rsid w:val="0014059F"/>
    <w:rsid w:val="00141801"/>
    <w:rsid w:val="00142FEA"/>
    <w:rsid w:val="00144BAA"/>
    <w:rsid w:val="00146D1B"/>
    <w:rsid w:val="001470A1"/>
    <w:rsid w:val="00150BFF"/>
    <w:rsid w:val="00154B70"/>
    <w:rsid w:val="00154EEE"/>
    <w:rsid w:val="00156BBB"/>
    <w:rsid w:val="001607B9"/>
    <w:rsid w:val="00161F13"/>
    <w:rsid w:val="0016525F"/>
    <w:rsid w:val="00167586"/>
    <w:rsid w:val="00170522"/>
    <w:rsid w:val="00170E15"/>
    <w:rsid w:val="00171845"/>
    <w:rsid w:val="0017193B"/>
    <w:rsid w:val="00173802"/>
    <w:rsid w:val="001742AC"/>
    <w:rsid w:val="00174D47"/>
    <w:rsid w:val="001765D5"/>
    <w:rsid w:val="0017763A"/>
    <w:rsid w:val="00183473"/>
    <w:rsid w:val="00183A4C"/>
    <w:rsid w:val="001857D6"/>
    <w:rsid w:val="00186537"/>
    <w:rsid w:val="00191865"/>
    <w:rsid w:val="00191F02"/>
    <w:rsid w:val="00192F98"/>
    <w:rsid w:val="001945AE"/>
    <w:rsid w:val="001945DE"/>
    <w:rsid w:val="001961B0"/>
    <w:rsid w:val="001A0CE4"/>
    <w:rsid w:val="001A5943"/>
    <w:rsid w:val="001A70B6"/>
    <w:rsid w:val="001B6407"/>
    <w:rsid w:val="001B7CD8"/>
    <w:rsid w:val="001C05E6"/>
    <w:rsid w:val="001C0D53"/>
    <w:rsid w:val="001C0FE4"/>
    <w:rsid w:val="001C40D1"/>
    <w:rsid w:val="001C6140"/>
    <w:rsid w:val="001C7D3D"/>
    <w:rsid w:val="001D1D2E"/>
    <w:rsid w:val="001D1FB2"/>
    <w:rsid w:val="001D62E3"/>
    <w:rsid w:val="001D7174"/>
    <w:rsid w:val="001D78BC"/>
    <w:rsid w:val="001E0287"/>
    <w:rsid w:val="001E2706"/>
    <w:rsid w:val="001E2CA7"/>
    <w:rsid w:val="001E346D"/>
    <w:rsid w:val="001F08EC"/>
    <w:rsid w:val="001F0D2C"/>
    <w:rsid w:val="001F2B60"/>
    <w:rsid w:val="001F39B8"/>
    <w:rsid w:val="0020118B"/>
    <w:rsid w:val="0020267E"/>
    <w:rsid w:val="00203BD3"/>
    <w:rsid w:val="00203ED0"/>
    <w:rsid w:val="00215F91"/>
    <w:rsid w:val="00216B3B"/>
    <w:rsid w:val="00217B38"/>
    <w:rsid w:val="0022023B"/>
    <w:rsid w:val="002215F4"/>
    <w:rsid w:val="00224358"/>
    <w:rsid w:val="00224534"/>
    <w:rsid w:val="00226C3E"/>
    <w:rsid w:val="00230CCE"/>
    <w:rsid w:val="0023289B"/>
    <w:rsid w:val="00233F61"/>
    <w:rsid w:val="00234423"/>
    <w:rsid w:val="00235782"/>
    <w:rsid w:val="0023593D"/>
    <w:rsid w:val="00240AE8"/>
    <w:rsid w:val="00242EB0"/>
    <w:rsid w:val="00243692"/>
    <w:rsid w:val="00244C18"/>
    <w:rsid w:val="002455F8"/>
    <w:rsid w:val="00247273"/>
    <w:rsid w:val="00250672"/>
    <w:rsid w:val="00252F6D"/>
    <w:rsid w:val="00254294"/>
    <w:rsid w:val="002546E4"/>
    <w:rsid w:val="00256737"/>
    <w:rsid w:val="002600A6"/>
    <w:rsid w:val="00263BEA"/>
    <w:rsid w:val="00264D41"/>
    <w:rsid w:val="00265DA4"/>
    <w:rsid w:val="0026793B"/>
    <w:rsid w:val="00272B11"/>
    <w:rsid w:val="00275146"/>
    <w:rsid w:val="002771FC"/>
    <w:rsid w:val="0027754F"/>
    <w:rsid w:val="0027787F"/>
    <w:rsid w:val="00280016"/>
    <w:rsid w:val="00280ECD"/>
    <w:rsid w:val="00280EDF"/>
    <w:rsid w:val="002815DF"/>
    <w:rsid w:val="00284FA6"/>
    <w:rsid w:val="00293A92"/>
    <w:rsid w:val="00293BC1"/>
    <w:rsid w:val="002942AC"/>
    <w:rsid w:val="002947D7"/>
    <w:rsid w:val="00295FD8"/>
    <w:rsid w:val="00297E2D"/>
    <w:rsid w:val="002A19E4"/>
    <w:rsid w:val="002A28BE"/>
    <w:rsid w:val="002A734F"/>
    <w:rsid w:val="002B32B2"/>
    <w:rsid w:val="002B3770"/>
    <w:rsid w:val="002B40D4"/>
    <w:rsid w:val="002B5F6E"/>
    <w:rsid w:val="002B7D45"/>
    <w:rsid w:val="002C204E"/>
    <w:rsid w:val="002C24D2"/>
    <w:rsid w:val="002C3CFB"/>
    <w:rsid w:val="002C6BD0"/>
    <w:rsid w:val="002C754E"/>
    <w:rsid w:val="002C79AC"/>
    <w:rsid w:val="002D01DC"/>
    <w:rsid w:val="002D2E1C"/>
    <w:rsid w:val="002D4743"/>
    <w:rsid w:val="002D474E"/>
    <w:rsid w:val="002D4A23"/>
    <w:rsid w:val="002D5CA6"/>
    <w:rsid w:val="002E047E"/>
    <w:rsid w:val="002E1464"/>
    <w:rsid w:val="002E4EB6"/>
    <w:rsid w:val="002E5080"/>
    <w:rsid w:val="002E59E7"/>
    <w:rsid w:val="002E6564"/>
    <w:rsid w:val="002E74F2"/>
    <w:rsid w:val="002F24F5"/>
    <w:rsid w:val="002F261B"/>
    <w:rsid w:val="002F3E72"/>
    <w:rsid w:val="002F5E7A"/>
    <w:rsid w:val="002F70D2"/>
    <w:rsid w:val="003018C2"/>
    <w:rsid w:val="00302180"/>
    <w:rsid w:val="003023E3"/>
    <w:rsid w:val="003027BF"/>
    <w:rsid w:val="00305989"/>
    <w:rsid w:val="00310089"/>
    <w:rsid w:val="003107E3"/>
    <w:rsid w:val="0031534C"/>
    <w:rsid w:val="00316810"/>
    <w:rsid w:val="003170FF"/>
    <w:rsid w:val="00317155"/>
    <w:rsid w:val="0032021A"/>
    <w:rsid w:val="003211C5"/>
    <w:rsid w:val="00327264"/>
    <w:rsid w:val="0032771B"/>
    <w:rsid w:val="00327C7B"/>
    <w:rsid w:val="00330048"/>
    <w:rsid w:val="003311C0"/>
    <w:rsid w:val="003317C3"/>
    <w:rsid w:val="003353C4"/>
    <w:rsid w:val="003365B2"/>
    <w:rsid w:val="003378B3"/>
    <w:rsid w:val="003441AD"/>
    <w:rsid w:val="00345448"/>
    <w:rsid w:val="0034651E"/>
    <w:rsid w:val="00352F6A"/>
    <w:rsid w:val="00353D57"/>
    <w:rsid w:val="00354765"/>
    <w:rsid w:val="003603E0"/>
    <w:rsid w:val="003610A8"/>
    <w:rsid w:val="003658A7"/>
    <w:rsid w:val="0036631D"/>
    <w:rsid w:val="00367048"/>
    <w:rsid w:val="003750A1"/>
    <w:rsid w:val="00380914"/>
    <w:rsid w:val="00382CA2"/>
    <w:rsid w:val="00386A8D"/>
    <w:rsid w:val="00394B76"/>
    <w:rsid w:val="00395385"/>
    <w:rsid w:val="003A0CCA"/>
    <w:rsid w:val="003A3DB7"/>
    <w:rsid w:val="003A4957"/>
    <w:rsid w:val="003A6A60"/>
    <w:rsid w:val="003A6EF4"/>
    <w:rsid w:val="003B060D"/>
    <w:rsid w:val="003B1A35"/>
    <w:rsid w:val="003B1CB6"/>
    <w:rsid w:val="003B2441"/>
    <w:rsid w:val="003B38DD"/>
    <w:rsid w:val="003B6A32"/>
    <w:rsid w:val="003B6A88"/>
    <w:rsid w:val="003B74AC"/>
    <w:rsid w:val="003C0A49"/>
    <w:rsid w:val="003C5A94"/>
    <w:rsid w:val="003C7005"/>
    <w:rsid w:val="003C7CE6"/>
    <w:rsid w:val="003D1BF1"/>
    <w:rsid w:val="003D4FD2"/>
    <w:rsid w:val="003D788D"/>
    <w:rsid w:val="003E0EE2"/>
    <w:rsid w:val="003E181D"/>
    <w:rsid w:val="003E1869"/>
    <w:rsid w:val="003E24DD"/>
    <w:rsid w:val="003E4B0A"/>
    <w:rsid w:val="003E5294"/>
    <w:rsid w:val="003F3B77"/>
    <w:rsid w:val="003F5483"/>
    <w:rsid w:val="003F573D"/>
    <w:rsid w:val="003F6BE6"/>
    <w:rsid w:val="003F6FED"/>
    <w:rsid w:val="003F71E3"/>
    <w:rsid w:val="00400092"/>
    <w:rsid w:val="0040279B"/>
    <w:rsid w:val="00403E89"/>
    <w:rsid w:val="00413AB7"/>
    <w:rsid w:val="00421607"/>
    <w:rsid w:val="00421B21"/>
    <w:rsid w:val="00425240"/>
    <w:rsid w:val="00426103"/>
    <w:rsid w:val="004278DC"/>
    <w:rsid w:val="00427DC6"/>
    <w:rsid w:val="00430FD4"/>
    <w:rsid w:val="00431398"/>
    <w:rsid w:val="00433872"/>
    <w:rsid w:val="0043450D"/>
    <w:rsid w:val="004378C8"/>
    <w:rsid w:val="00440CD4"/>
    <w:rsid w:val="00440E28"/>
    <w:rsid w:val="00441BF1"/>
    <w:rsid w:val="00443037"/>
    <w:rsid w:val="0044626E"/>
    <w:rsid w:val="0044690B"/>
    <w:rsid w:val="0045194D"/>
    <w:rsid w:val="00452403"/>
    <w:rsid w:val="004542BB"/>
    <w:rsid w:val="0046014D"/>
    <w:rsid w:val="00460471"/>
    <w:rsid w:val="00461AAD"/>
    <w:rsid w:val="004658CD"/>
    <w:rsid w:val="00466A29"/>
    <w:rsid w:val="004708BB"/>
    <w:rsid w:val="0047290D"/>
    <w:rsid w:val="004734F7"/>
    <w:rsid w:val="00475744"/>
    <w:rsid w:val="004807D6"/>
    <w:rsid w:val="0048181C"/>
    <w:rsid w:val="00482256"/>
    <w:rsid w:val="0048373D"/>
    <w:rsid w:val="004847EE"/>
    <w:rsid w:val="00484A78"/>
    <w:rsid w:val="00484D14"/>
    <w:rsid w:val="00485C69"/>
    <w:rsid w:val="00486E79"/>
    <w:rsid w:val="00491948"/>
    <w:rsid w:val="004928F8"/>
    <w:rsid w:val="00496187"/>
    <w:rsid w:val="004A2AF0"/>
    <w:rsid w:val="004A5F46"/>
    <w:rsid w:val="004A732A"/>
    <w:rsid w:val="004A7BE5"/>
    <w:rsid w:val="004A7E69"/>
    <w:rsid w:val="004B07EE"/>
    <w:rsid w:val="004B1929"/>
    <w:rsid w:val="004B2621"/>
    <w:rsid w:val="004B2D13"/>
    <w:rsid w:val="004B5C86"/>
    <w:rsid w:val="004B6147"/>
    <w:rsid w:val="004B6188"/>
    <w:rsid w:val="004B6A01"/>
    <w:rsid w:val="004C1BCC"/>
    <w:rsid w:val="004C61D0"/>
    <w:rsid w:val="004C6F9C"/>
    <w:rsid w:val="004C7BE3"/>
    <w:rsid w:val="004D121A"/>
    <w:rsid w:val="004D1A9A"/>
    <w:rsid w:val="004D39AF"/>
    <w:rsid w:val="004D6845"/>
    <w:rsid w:val="004E1160"/>
    <w:rsid w:val="004E2B1F"/>
    <w:rsid w:val="004E2B79"/>
    <w:rsid w:val="004E3863"/>
    <w:rsid w:val="004E471B"/>
    <w:rsid w:val="004E6D10"/>
    <w:rsid w:val="004E71BA"/>
    <w:rsid w:val="004F02A1"/>
    <w:rsid w:val="004F54BF"/>
    <w:rsid w:val="004F69A9"/>
    <w:rsid w:val="004F700F"/>
    <w:rsid w:val="004F7248"/>
    <w:rsid w:val="005075AA"/>
    <w:rsid w:val="005103C4"/>
    <w:rsid w:val="00510B32"/>
    <w:rsid w:val="00510D73"/>
    <w:rsid w:val="00510FE8"/>
    <w:rsid w:val="0051204B"/>
    <w:rsid w:val="00515827"/>
    <w:rsid w:val="00516ECA"/>
    <w:rsid w:val="005219EB"/>
    <w:rsid w:val="0052367F"/>
    <w:rsid w:val="00523FB6"/>
    <w:rsid w:val="00525EE5"/>
    <w:rsid w:val="005272BC"/>
    <w:rsid w:val="005305B3"/>
    <w:rsid w:val="00532FBB"/>
    <w:rsid w:val="005357DB"/>
    <w:rsid w:val="00535B20"/>
    <w:rsid w:val="00537076"/>
    <w:rsid w:val="005404B6"/>
    <w:rsid w:val="005436E2"/>
    <w:rsid w:val="00544DC8"/>
    <w:rsid w:val="00546D75"/>
    <w:rsid w:val="00550413"/>
    <w:rsid w:val="00551A1E"/>
    <w:rsid w:val="0055261D"/>
    <w:rsid w:val="0055337B"/>
    <w:rsid w:val="00556CFD"/>
    <w:rsid w:val="00560F70"/>
    <w:rsid w:val="00561884"/>
    <w:rsid w:val="0056283C"/>
    <w:rsid w:val="00562AB9"/>
    <w:rsid w:val="005757C8"/>
    <w:rsid w:val="00576FD4"/>
    <w:rsid w:val="005773A5"/>
    <w:rsid w:val="0058174D"/>
    <w:rsid w:val="00581A16"/>
    <w:rsid w:val="00583483"/>
    <w:rsid w:val="005855EF"/>
    <w:rsid w:val="00586C47"/>
    <w:rsid w:val="0059101E"/>
    <w:rsid w:val="0059120A"/>
    <w:rsid w:val="00591CDF"/>
    <w:rsid w:val="00592C05"/>
    <w:rsid w:val="00596394"/>
    <w:rsid w:val="005A1692"/>
    <w:rsid w:val="005A3D08"/>
    <w:rsid w:val="005A567B"/>
    <w:rsid w:val="005A6581"/>
    <w:rsid w:val="005B0399"/>
    <w:rsid w:val="005B3920"/>
    <w:rsid w:val="005B4145"/>
    <w:rsid w:val="005B4344"/>
    <w:rsid w:val="005B58EB"/>
    <w:rsid w:val="005B5C66"/>
    <w:rsid w:val="005B7297"/>
    <w:rsid w:val="005B7E61"/>
    <w:rsid w:val="005C2A40"/>
    <w:rsid w:val="005C32A8"/>
    <w:rsid w:val="005C5CE8"/>
    <w:rsid w:val="005C5D3A"/>
    <w:rsid w:val="005D2B3F"/>
    <w:rsid w:val="005D6793"/>
    <w:rsid w:val="005E2954"/>
    <w:rsid w:val="005E6415"/>
    <w:rsid w:val="005E6AAF"/>
    <w:rsid w:val="005E7B3E"/>
    <w:rsid w:val="00606ACF"/>
    <w:rsid w:val="00610130"/>
    <w:rsid w:val="00610364"/>
    <w:rsid w:val="006138F0"/>
    <w:rsid w:val="00614343"/>
    <w:rsid w:val="006143D5"/>
    <w:rsid w:val="0061609A"/>
    <w:rsid w:val="006175FA"/>
    <w:rsid w:val="00617EF9"/>
    <w:rsid w:val="00621012"/>
    <w:rsid w:val="00621959"/>
    <w:rsid w:val="00623CE9"/>
    <w:rsid w:val="00624D2E"/>
    <w:rsid w:val="006253FB"/>
    <w:rsid w:val="0062789A"/>
    <w:rsid w:val="00632F96"/>
    <w:rsid w:val="00633F99"/>
    <w:rsid w:val="00634E14"/>
    <w:rsid w:val="006369A4"/>
    <w:rsid w:val="00636AD8"/>
    <w:rsid w:val="0064092F"/>
    <w:rsid w:val="00643B47"/>
    <w:rsid w:val="00646090"/>
    <w:rsid w:val="00646F87"/>
    <w:rsid w:val="00651808"/>
    <w:rsid w:val="00651D48"/>
    <w:rsid w:val="00652DA0"/>
    <w:rsid w:val="00653371"/>
    <w:rsid w:val="00653B0A"/>
    <w:rsid w:val="006553BA"/>
    <w:rsid w:val="00657E1E"/>
    <w:rsid w:val="00660A70"/>
    <w:rsid w:val="00660FA3"/>
    <w:rsid w:val="00662745"/>
    <w:rsid w:val="00664C96"/>
    <w:rsid w:val="00664E16"/>
    <w:rsid w:val="00664EE3"/>
    <w:rsid w:val="00664F60"/>
    <w:rsid w:val="006704C3"/>
    <w:rsid w:val="006706FC"/>
    <w:rsid w:val="00670940"/>
    <w:rsid w:val="006731D2"/>
    <w:rsid w:val="00674EA5"/>
    <w:rsid w:val="00675676"/>
    <w:rsid w:val="00680860"/>
    <w:rsid w:val="00682DC4"/>
    <w:rsid w:val="006842FA"/>
    <w:rsid w:val="00691BD7"/>
    <w:rsid w:val="006931B1"/>
    <w:rsid w:val="00695A0D"/>
    <w:rsid w:val="006A3316"/>
    <w:rsid w:val="006A3478"/>
    <w:rsid w:val="006A3ED5"/>
    <w:rsid w:val="006A581E"/>
    <w:rsid w:val="006A70E3"/>
    <w:rsid w:val="006A7ADD"/>
    <w:rsid w:val="006B01A2"/>
    <w:rsid w:val="006B0337"/>
    <w:rsid w:val="006B38DB"/>
    <w:rsid w:val="006B50A7"/>
    <w:rsid w:val="006B5353"/>
    <w:rsid w:val="006B6B19"/>
    <w:rsid w:val="006B6D12"/>
    <w:rsid w:val="006B70A7"/>
    <w:rsid w:val="006C15F2"/>
    <w:rsid w:val="006C1BA0"/>
    <w:rsid w:val="006C2791"/>
    <w:rsid w:val="006C67A4"/>
    <w:rsid w:val="006D1454"/>
    <w:rsid w:val="006D47E8"/>
    <w:rsid w:val="006D57AD"/>
    <w:rsid w:val="006D6799"/>
    <w:rsid w:val="006E35C4"/>
    <w:rsid w:val="006E4A5B"/>
    <w:rsid w:val="006E5CBB"/>
    <w:rsid w:val="006E766F"/>
    <w:rsid w:val="006F0049"/>
    <w:rsid w:val="006F0563"/>
    <w:rsid w:val="006F0943"/>
    <w:rsid w:val="006F1622"/>
    <w:rsid w:val="006F1641"/>
    <w:rsid w:val="006F306F"/>
    <w:rsid w:val="006F53CC"/>
    <w:rsid w:val="006F756A"/>
    <w:rsid w:val="00702D2D"/>
    <w:rsid w:val="00702DEE"/>
    <w:rsid w:val="007032CA"/>
    <w:rsid w:val="0070360E"/>
    <w:rsid w:val="0070599F"/>
    <w:rsid w:val="00711DA4"/>
    <w:rsid w:val="0071678E"/>
    <w:rsid w:val="00716B8A"/>
    <w:rsid w:val="00721BB6"/>
    <w:rsid w:val="00721D22"/>
    <w:rsid w:val="00722BDA"/>
    <w:rsid w:val="007249A6"/>
    <w:rsid w:val="007256B7"/>
    <w:rsid w:val="00730A57"/>
    <w:rsid w:val="00731DB2"/>
    <w:rsid w:val="007321A2"/>
    <w:rsid w:val="00734B35"/>
    <w:rsid w:val="0073500F"/>
    <w:rsid w:val="00736956"/>
    <w:rsid w:val="00741F58"/>
    <w:rsid w:val="007443D9"/>
    <w:rsid w:val="00745AD3"/>
    <w:rsid w:val="00745C62"/>
    <w:rsid w:val="0075009B"/>
    <w:rsid w:val="0075049F"/>
    <w:rsid w:val="007506C2"/>
    <w:rsid w:val="0075173C"/>
    <w:rsid w:val="00751B2E"/>
    <w:rsid w:val="00752E98"/>
    <w:rsid w:val="00760A23"/>
    <w:rsid w:val="0076179C"/>
    <w:rsid w:val="00762EFA"/>
    <w:rsid w:val="0077014C"/>
    <w:rsid w:val="00770239"/>
    <w:rsid w:val="007746D7"/>
    <w:rsid w:val="00775038"/>
    <w:rsid w:val="00776A82"/>
    <w:rsid w:val="00777E52"/>
    <w:rsid w:val="00780928"/>
    <w:rsid w:val="007810BF"/>
    <w:rsid w:val="0078687C"/>
    <w:rsid w:val="00786D62"/>
    <w:rsid w:val="0079022C"/>
    <w:rsid w:val="00793E46"/>
    <w:rsid w:val="0079455C"/>
    <w:rsid w:val="0079622C"/>
    <w:rsid w:val="007964E8"/>
    <w:rsid w:val="007A13DB"/>
    <w:rsid w:val="007A383F"/>
    <w:rsid w:val="007A472D"/>
    <w:rsid w:val="007A704F"/>
    <w:rsid w:val="007B2A02"/>
    <w:rsid w:val="007B41F1"/>
    <w:rsid w:val="007B4C27"/>
    <w:rsid w:val="007B518E"/>
    <w:rsid w:val="007B6876"/>
    <w:rsid w:val="007C026B"/>
    <w:rsid w:val="007C05B1"/>
    <w:rsid w:val="007C2BDC"/>
    <w:rsid w:val="007C58FD"/>
    <w:rsid w:val="007C7A4F"/>
    <w:rsid w:val="007D1D8A"/>
    <w:rsid w:val="007E309D"/>
    <w:rsid w:val="007E3F01"/>
    <w:rsid w:val="007E5059"/>
    <w:rsid w:val="007E5090"/>
    <w:rsid w:val="007E770E"/>
    <w:rsid w:val="007F2CE2"/>
    <w:rsid w:val="007F30C8"/>
    <w:rsid w:val="007F395A"/>
    <w:rsid w:val="007F4D32"/>
    <w:rsid w:val="007F4E62"/>
    <w:rsid w:val="007F5ECC"/>
    <w:rsid w:val="007F627F"/>
    <w:rsid w:val="007F7081"/>
    <w:rsid w:val="00800D5F"/>
    <w:rsid w:val="0080279E"/>
    <w:rsid w:val="00806FC3"/>
    <w:rsid w:val="00810230"/>
    <w:rsid w:val="00810F72"/>
    <w:rsid w:val="0081147B"/>
    <w:rsid w:val="0081388B"/>
    <w:rsid w:val="00813FC5"/>
    <w:rsid w:val="00814206"/>
    <w:rsid w:val="00814D81"/>
    <w:rsid w:val="00816508"/>
    <w:rsid w:val="00817DF4"/>
    <w:rsid w:val="00820509"/>
    <w:rsid w:val="0082187F"/>
    <w:rsid w:val="00821A1A"/>
    <w:rsid w:val="008224B3"/>
    <w:rsid w:val="00823A2E"/>
    <w:rsid w:val="00823D33"/>
    <w:rsid w:val="0082566B"/>
    <w:rsid w:val="008302CB"/>
    <w:rsid w:val="00834076"/>
    <w:rsid w:val="00834BAA"/>
    <w:rsid w:val="008351F3"/>
    <w:rsid w:val="008362BD"/>
    <w:rsid w:val="00837048"/>
    <w:rsid w:val="00837096"/>
    <w:rsid w:val="0084281A"/>
    <w:rsid w:val="00843D10"/>
    <w:rsid w:val="00850611"/>
    <w:rsid w:val="00852487"/>
    <w:rsid w:val="00855179"/>
    <w:rsid w:val="0085544B"/>
    <w:rsid w:val="00855854"/>
    <w:rsid w:val="00867491"/>
    <w:rsid w:val="00867EA0"/>
    <w:rsid w:val="00870492"/>
    <w:rsid w:val="00871D07"/>
    <w:rsid w:val="00877DC2"/>
    <w:rsid w:val="0088023E"/>
    <w:rsid w:val="00880B2F"/>
    <w:rsid w:val="008818E3"/>
    <w:rsid w:val="00881B3D"/>
    <w:rsid w:val="00881DB7"/>
    <w:rsid w:val="00885693"/>
    <w:rsid w:val="0089585C"/>
    <w:rsid w:val="00897275"/>
    <w:rsid w:val="008A3338"/>
    <w:rsid w:val="008A43EE"/>
    <w:rsid w:val="008A5F2B"/>
    <w:rsid w:val="008B2793"/>
    <w:rsid w:val="008B3DB2"/>
    <w:rsid w:val="008B600C"/>
    <w:rsid w:val="008B617A"/>
    <w:rsid w:val="008B7669"/>
    <w:rsid w:val="008B7E5F"/>
    <w:rsid w:val="008C00CB"/>
    <w:rsid w:val="008C2B77"/>
    <w:rsid w:val="008C3CE7"/>
    <w:rsid w:val="008C6EB1"/>
    <w:rsid w:val="008D4A1E"/>
    <w:rsid w:val="008E09D4"/>
    <w:rsid w:val="008E4A1E"/>
    <w:rsid w:val="008E5811"/>
    <w:rsid w:val="008E5D90"/>
    <w:rsid w:val="008E68B4"/>
    <w:rsid w:val="008E72D4"/>
    <w:rsid w:val="008E763D"/>
    <w:rsid w:val="008E7C1A"/>
    <w:rsid w:val="008F4C6E"/>
    <w:rsid w:val="00901122"/>
    <w:rsid w:val="00902A70"/>
    <w:rsid w:val="009034F1"/>
    <w:rsid w:val="00903E0A"/>
    <w:rsid w:val="00904676"/>
    <w:rsid w:val="00906482"/>
    <w:rsid w:val="00906570"/>
    <w:rsid w:val="009108D7"/>
    <w:rsid w:val="0091362C"/>
    <w:rsid w:val="00913C1A"/>
    <w:rsid w:val="00916BE0"/>
    <w:rsid w:val="0091754E"/>
    <w:rsid w:val="009207C9"/>
    <w:rsid w:val="00923D80"/>
    <w:rsid w:val="00926F89"/>
    <w:rsid w:val="0092726C"/>
    <w:rsid w:val="00932AE2"/>
    <w:rsid w:val="009332FD"/>
    <w:rsid w:val="0093445F"/>
    <w:rsid w:val="00934BA6"/>
    <w:rsid w:val="009354B9"/>
    <w:rsid w:val="009354E1"/>
    <w:rsid w:val="009363FD"/>
    <w:rsid w:val="00936603"/>
    <w:rsid w:val="0093732E"/>
    <w:rsid w:val="009376EB"/>
    <w:rsid w:val="009403E7"/>
    <w:rsid w:val="00940A07"/>
    <w:rsid w:val="00940B1E"/>
    <w:rsid w:val="009446A7"/>
    <w:rsid w:val="00950AB9"/>
    <w:rsid w:val="00956B5D"/>
    <w:rsid w:val="0096055F"/>
    <w:rsid w:val="009607CB"/>
    <w:rsid w:val="00960CC1"/>
    <w:rsid w:val="009647E6"/>
    <w:rsid w:val="009649A4"/>
    <w:rsid w:val="009649C8"/>
    <w:rsid w:val="0096722C"/>
    <w:rsid w:val="009675E9"/>
    <w:rsid w:val="0097068D"/>
    <w:rsid w:val="009717A7"/>
    <w:rsid w:val="00971C61"/>
    <w:rsid w:val="00976942"/>
    <w:rsid w:val="00980A99"/>
    <w:rsid w:val="009825A8"/>
    <w:rsid w:val="00984E63"/>
    <w:rsid w:val="009850E8"/>
    <w:rsid w:val="009921CE"/>
    <w:rsid w:val="00992A9F"/>
    <w:rsid w:val="00992D33"/>
    <w:rsid w:val="009977A2"/>
    <w:rsid w:val="009A2755"/>
    <w:rsid w:val="009A3BDC"/>
    <w:rsid w:val="009A3F0A"/>
    <w:rsid w:val="009A416B"/>
    <w:rsid w:val="009A4C73"/>
    <w:rsid w:val="009A6D4C"/>
    <w:rsid w:val="009A74CA"/>
    <w:rsid w:val="009A7F15"/>
    <w:rsid w:val="009B0922"/>
    <w:rsid w:val="009B2F59"/>
    <w:rsid w:val="009B3AB0"/>
    <w:rsid w:val="009B41B1"/>
    <w:rsid w:val="009B4FC2"/>
    <w:rsid w:val="009B7DD9"/>
    <w:rsid w:val="009C0635"/>
    <w:rsid w:val="009C1469"/>
    <w:rsid w:val="009C5478"/>
    <w:rsid w:val="009C578F"/>
    <w:rsid w:val="009C5F59"/>
    <w:rsid w:val="009C757A"/>
    <w:rsid w:val="009C776F"/>
    <w:rsid w:val="009D1DD1"/>
    <w:rsid w:val="009D2ECA"/>
    <w:rsid w:val="009D3C76"/>
    <w:rsid w:val="009D54E2"/>
    <w:rsid w:val="009D73AB"/>
    <w:rsid w:val="009E043F"/>
    <w:rsid w:val="009E0AB6"/>
    <w:rsid w:val="009E1598"/>
    <w:rsid w:val="009E2FAA"/>
    <w:rsid w:val="009E3C3C"/>
    <w:rsid w:val="009E4257"/>
    <w:rsid w:val="009E618B"/>
    <w:rsid w:val="009E7AC6"/>
    <w:rsid w:val="009F2F24"/>
    <w:rsid w:val="009F4A80"/>
    <w:rsid w:val="009F548C"/>
    <w:rsid w:val="009F5BCA"/>
    <w:rsid w:val="009F7040"/>
    <w:rsid w:val="009F76C5"/>
    <w:rsid w:val="00A07CC2"/>
    <w:rsid w:val="00A07F9D"/>
    <w:rsid w:val="00A1006C"/>
    <w:rsid w:val="00A104D2"/>
    <w:rsid w:val="00A121CA"/>
    <w:rsid w:val="00A15EC4"/>
    <w:rsid w:val="00A15F2B"/>
    <w:rsid w:val="00A237D3"/>
    <w:rsid w:val="00A23805"/>
    <w:rsid w:val="00A254BA"/>
    <w:rsid w:val="00A26C1B"/>
    <w:rsid w:val="00A333B1"/>
    <w:rsid w:val="00A336BE"/>
    <w:rsid w:val="00A33CC5"/>
    <w:rsid w:val="00A33FBE"/>
    <w:rsid w:val="00A35C45"/>
    <w:rsid w:val="00A400E9"/>
    <w:rsid w:val="00A40271"/>
    <w:rsid w:val="00A4178B"/>
    <w:rsid w:val="00A41B5B"/>
    <w:rsid w:val="00A43461"/>
    <w:rsid w:val="00A436F8"/>
    <w:rsid w:val="00A4737F"/>
    <w:rsid w:val="00A517FC"/>
    <w:rsid w:val="00A537F6"/>
    <w:rsid w:val="00A53EF8"/>
    <w:rsid w:val="00A5605A"/>
    <w:rsid w:val="00A56280"/>
    <w:rsid w:val="00A56EEC"/>
    <w:rsid w:val="00A578BC"/>
    <w:rsid w:val="00A60070"/>
    <w:rsid w:val="00A61184"/>
    <w:rsid w:val="00A61657"/>
    <w:rsid w:val="00A620D6"/>
    <w:rsid w:val="00A6603C"/>
    <w:rsid w:val="00A67807"/>
    <w:rsid w:val="00A71381"/>
    <w:rsid w:val="00A71FAE"/>
    <w:rsid w:val="00A72130"/>
    <w:rsid w:val="00A804E7"/>
    <w:rsid w:val="00A926AB"/>
    <w:rsid w:val="00A92C6C"/>
    <w:rsid w:val="00A92D0B"/>
    <w:rsid w:val="00A9300C"/>
    <w:rsid w:val="00A94E7D"/>
    <w:rsid w:val="00A9620C"/>
    <w:rsid w:val="00AA05E1"/>
    <w:rsid w:val="00AA50D0"/>
    <w:rsid w:val="00AA5CD9"/>
    <w:rsid w:val="00AA5D0B"/>
    <w:rsid w:val="00AA624C"/>
    <w:rsid w:val="00AB0943"/>
    <w:rsid w:val="00AB0A73"/>
    <w:rsid w:val="00AB327F"/>
    <w:rsid w:val="00AB360E"/>
    <w:rsid w:val="00AB4004"/>
    <w:rsid w:val="00AB5AC3"/>
    <w:rsid w:val="00AB71D3"/>
    <w:rsid w:val="00AB7E77"/>
    <w:rsid w:val="00AB7EBC"/>
    <w:rsid w:val="00AB7FA5"/>
    <w:rsid w:val="00AC1879"/>
    <w:rsid w:val="00AC1F70"/>
    <w:rsid w:val="00AC31F8"/>
    <w:rsid w:val="00AC32EA"/>
    <w:rsid w:val="00AC3927"/>
    <w:rsid w:val="00AC4451"/>
    <w:rsid w:val="00AD1FBA"/>
    <w:rsid w:val="00AD2A55"/>
    <w:rsid w:val="00AD5DB9"/>
    <w:rsid w:val="00AD6685"/>
    <w:rsid w:val="00AE234A"/>
    <w:rsid w:val="00AE3012"/>
    <w:rsid w:val="00AE39BC"/>
    <w:rsid w:val="00AE53F0"/>
    <w:rsid w:val="00AE57A7"/>
    <w:rsid w:val="00AE59F6"/>
    <w:rsid w:val="00AF0576"/>
    <w:rsid w:val="00AF115D"/>
    <w:rsid w:val="00AF18B7"/>
    <w:rsid w:val="00AF4371"/>
    <w:rsid w:val="00AF54F9"/>
    <w:rsid w:val="00B0367B"/>
    <w:rsid w:val="00B05AD5"/>
    <w:rsid w:val="00B11F3C"/>
    <w:rsid w:val="00B12FE0"/>
    <w:rsid w:val="00B16020"/>
    <w:rsid w:val="00B1633B"/>
    <w:rsid w:val="00B16C3A"/>
    <w:rsid w:val="00B1720B"/>
    <w:rsid w:val="00B226F1"/>
    <w:rsid w:val="00B2311B"/>
    <w:rsid w:val="00B244F0"/>
    <w:rsid w:val="00B27B3F"/>
    <w:rsid w:val="00B301ED"/>
    <w:rsid w:val="00B319F3"/>
    <w:rsid w:val="00B32456"/>
    <w:rsid w:val="00B3266E"/>
    <w:rsid w:val="00B354D5"/>
    <w:rsid w:val="00B37F37"/>
    <w:rsid w:val="00B4149F"/>
    <w:rsid w:val="00B42D5D"/>
    <w:rsid w:val="00B44AF3"/>
    <w:rsid w:val="00B458AF"/>
    <w:rsid w:val="00B477A6"/>
    <w:rsid w:val="00B52AEB"/>
    <w:rsid w:val="00B55453"/>
    <w:rsid w:val="00B55789"/>
    <w:rsid w:val="00B61391"/>
    <w:rsid w:val="00B642EF"/>
    <w:rsid w:val="00B65064"/>
    <w:rsid w:val="00B65321"/>
    <w:rsid w:val="00B6691D"/>
    <w:rsid w:val="00B66EA7"/>
    <w:rsid w:val="00B67A6E"/>
    <w:rsid w:val="00B7025D"/>
    <w:rsid w:val="00B709F8"/>
    <w:rsid w:val="00B715A0"/>
    <w:rsid w:val="00B72B0B"/>
    <w:rsid w:val="00B73BF6"/>
    <w:rsid w:val="00B750E1"/>
    <w:rsid w:val="00B75E24"/>
    <w:rsid w:val="00B7658D"/>
    <w:rsid w:val="00B77511"/>
    <w:rsid w:val="00B8305F"/>
    <w:rsid w:val="00B832EA"/>
    <w:rsid w:val="00B849C5"/>
    <w:rsid w:val="00B84BB4"/>
    <w:rsid w:val="00B86BB1"/>
    <w:rsid w:val="00B874A0"/>
    <w:rsid w:val="00B87672"/>
    <w:rsid w:val="00B912DA"/>
    <w:rsid w:val="00B93711"/>
    <w:rsid w:val="00B94A34"/>
    <w:rsid w:val="00B94B57"/>
    <w:rsid w:val="00B96AF8"/>
    <w:rsid w:val="00BA3B41"/>
    <w:rsid w:val="00BA3FAD"/>
    <w:rsid w:val="00BB2DDC"/>
    <w:rsid w:val="00BB4DA0"/>
    <w:rsid w:val="00BB64A1"/>
    <w:rsid w:val="00BC1967"/>
    <w:rsid w:val="00BC236B"/>
    <w:rsid w:val="00BC349F"/>
    <w:rsid w:val="00BD072A"/>
    <w:rsid w:val="00BD0ABC"/>
    <w:rsid w:val="00BE33A7"/>
    <w:rsid w:val="00BE35E9"/>
    <w:rsid w:val="00BE626A"/>
    <w:rsid w:val="00BF2570"/>
    <w:rsid w:val="00BF3B38"/>
    <w:rsid w:val="00C02275"/>
    <w:rsid w:val="00C0496B"/>
    <w:rsid w:val="00C04B50"/>
    <w:rsid w:val="00C15A30"/>
    <w:rsid w:val="00C15CEA"/>
    <w:rsid w:val="00C20505"/>
    <w:rsid w:val="00C21791"/>
    <w:rsid w:val="00C2190E"/>
    <w:rsid w:val="00C21F3F"/>
    <w:rsid w:val="00C223EE"/>
    <w:rsid w:val="00C31BCD"/>
    <w:rsid w:val="00C35E00"/>
    <w:rsid w:val="00C37759"/>
    <w:rsid w:val="00C42A3A"/>
    <w:rsid w:val="00C434F9"/>
    <w:rsid w:val="00C46180"/>
    <w:rsid w:val="00C47AE8"/>
    <w:rsid w:val="00C54C81"/>
    <w:rsid w:val="00C554F0"/>
    <w:rsid w:val="00C55E37"/>
    <w:rsid w:val="00C56EDE"/>
    <w:rsid w:val="00C604EF"/>
    <w:rsid w:val="00C614F7"/>
    <w:rsid w:val="00C61CF8"/>
    <w:rsid w:val="00C62A33"/>
    <w:rsid w:val="00C63C7A"/>
    <w:rsid w:val="00C651FF"/>
    <w:rsid w:val="00C65209"/>
    <w:rsid w:val="00C652BC"/>
    <w:rsid w:val="00C66243"/>
    <w:rsid w:val="00C71AB5"/>
    <w:rsid w:val="00C74720"/>
    <w:rsid w:val="00C77980"/>
    <w:rsid w:val="00C807BD"/>
    <w:rsid w:val="00C81758"/>
    <w:rsid w:val="00C86533"/>
    <w:rsid w:val="00C90F7A"/>
    <w:rsid w:val="00C931F0"/>
    <w:rsid w:val="00C93221"/>
    <w:rsid w:val="00CA28B2"/>
    <w:rsid w:val="00CB0259"/>
    <w:rsid w:val="00CB238E"/>
    <w:rsid w:val="00CB2E90"/>
    <w:rsid w:val="00CC0749"/>
    <w:rsid w:val="00CC203F"/>
    <w:rsid w:val="00CC5122"/>
    <w:rsid w:val="00CD0533"/>
    <w:rsid w:val="00CD29C3"/>
    <w:rsid w:val="00CD31F6"/>
    <w:rsid w:val="00CD403C"/>
    <w:rsid w:val="00CD6461"/>
    <w:rsid w:val="00CD6FF8"/>
    <w:rsid w:val="00CE07E4"/>
    <w:rsid w:val="00CE16BD"/>
    <w:rsid w:val="00CE16BE"/>
    <w:rsid w:val="00CE1EA6"/>
    <w:rsid w:val="00CE40A4"/>
    <w:rsid w:val="00CE46C1"/>
    <w:rsid w:val="00CF083D"/>
    <w:rsid w:val="00CF2A8A"/>
    <w:rsid w:val="00CF6C5E"/>
    <w:rsid w:val="00CF709C"/>
    <w:rsid w:val="00CF76F9"/>
    <w:rsid w:val="00D0094F"/>
    <w:rsid w:val="00D00EFC"/>
    <w:rsid w:val="00D03E1C"/>
    <w:rsid w:val="00D07438"/>
    <w:rsid w:val="00D07516"/>
    <w:rsid w:val="00D10A5B"/>
    <w:rsid w:val="00D10F24"/>
    <w:rsid w:val="00D11C1E"/>
    <w:rsid w:val="00D207BD"/>
    <w:rsid w:val="00D2115B"/>
    <w:rsid w:val="00D21F6C"/>
    <w:rsid w:val="00D25169"/>
    <w:rsid w:val="00D25E91"/>
    <w:rsid w:val="00D26848"/>
    <w:rsid w:val="00D30F7E"/>
    <w:rsid w:val="00D33BCB"/>
    <w:rsid w:val="00D347E6"/>
    <w:rsid w:val="00D349BC"/>
    <w:rsid w:val="00D3573B"/>
    <w:rsid w:val="00D3677F"/>
    <w:rsid w:val="00D41FEC"/>
    <w:rsid w:val="00D4402C"/>
    <w:rsid w:val="00D5018E"/>
    <w:rsid w:val="00D50BF0"/>
    <w:rsid w:val="00D511CC"/>
    <w:rsid w:val="00D517E7"/>
    <w:rsid w:val="00D52400"/>
    <w:rsid w:val="00D5393C"/>
    <w:rsid w:val="00D53A8C"/>
    <w:rsid w:val="00D5559D"/>
    <w:rsid w:val="00D55680"/>
    <w:rsid w:val="00D56791"/>
    <w:rsid w:val="00D575BC"/>
    <w:rsid w:val="00D609C6"/>
    <w:rsid w:val="00D60B24"/>
    <w:rsid w:val="00D61C41"/>
    <w:rsid w:val="00D628D9"/>
    <w:rsid w:val="00D62A4F"/>
    <w:rsid w:val="00D6451E"/>
    <w:rsid w:val="00D66506"/>
    <w:rsid w:val="00D70DC6"/>
    <w:rsid w:val="00D713EA"/>
    <w:rsid w:val="00D720C5"/>
    <w:rsid w:val="00D73095"/>
    <w:rsid w:val="00D77432"/>
    <w:rsid w:val="00D77B8B"/>
    <w:rsid w:val="00D82C90"/>
    <w:rsid w:val="00D834DD"/>
    <w:rsid w:val="00D83676"/>
    <w:rsid w:val="00D83E97"/>
    <w:rsid w:val="00D8781C"/>
    <w:rsid w:val="00D93B28"/>
    <w:rsid w:val="00D94411"/>
    <w:rsid w:val="00D94A22"/>
    <w:rsid w:val="00D94E9B"/>
    <w:rsid w:val="00D954F3"/>
    <w:rsid w:val="00D95D5D"/>
    <w:rsid w:val="00D97810"/>
    <w:rsid w:val="00D97A3C"/>
    <w:rsid w:val="00DA0CA7"/>
    <w:rsid w:val="00DA1170"/>
    <w:rsid w:val="00DA2BF7"/>
    <w:rsid w:val="00DB04F4"/>
    <w:rsid w:val="00DB4196"/>
    <w:rsid w:val="00DC2820"/>
    <w:rsid w:val="00DC2D78"/>
    <w:rsid w:val="00DC2EAA"/>
    <w:rsid w:val="00DC4DFC"/>
    <w:rsid w:val="00DC6FF7"/>
    <w:rsid w:val="00DC7DF1"/>
    <w:rsid w:val="00DD26BC"/>
    <w:rsid w:val="00DE1C50"/>
    <w:rsid w:val="00DE2D71"/>
    <w:rsid w:val="00DE33C4"/>
    <w:rsid w:val="00DE34F9"/>
    <w:rsid w:val="00DE36F6"/>
    <w:rsid w:val="00DE53DF"/>
    <w:rsid w:val="00DE546E"/>
    <w:rsid w:val="00DE5E85"/>
    <w:rsid w:val="00DF0C7C"/>
    <w:rsid w:val="00DF33B8"/>
    <w:rsid w:val="00DF38CE"/>
    <w:rsid w:val="00DF7083"/>
    <w:rsid w:val="00E022AC"/>
    <w:rsid w:val="00E0344D"/>
    <w:rsid w:val="00E055C0"/>
    <w:rsid w:val="00E10D8A"/>
    <w:rsid w:val="00E1191A"/>
    <w:rsid w:val="00E12C8D"/>
    <w:rsid w:val="00E14184"/>
    <w:rsid w:val="00E15DA7"/>
    <w:rsid w:val="00E17A5E"/>
    <w:rsid w:val="00E206FB"/>
    <w:rsid w:val="00E20FDE"/>
    <w:rsid w:val="00E218D9"/>
    <w:rsid w:val="00E22BA8"/>
    <w:rsid w:val="00E25AAB"/>
    <w:rsid w:val="00E2779B"/>
    <w:rsid w:val="00E31733"/>
    <w:rsid w:val="00E321FF"/>
    <w:rsid w:val="00E34D2D"/>
    <w:rsid w:val="00E40987"/>
    <w:rsid w:val="00E41DD1"/>
    <w:rsid w:val="00E42862"/>
    <w:rsid w:val="00E459EA"/>
    <w:rsid w:val="00E519CD"/>
    <w:rsid w:val="00E51B9B"/>
    <w:rsid w:val="00E52F8F"/>
    <w:rsid w:val="00E53ECE"/>
    <w:rsid w:val="00E55061"/>
    <w:rsid w:val="00E5692B"/>
    <w:rsid w:val="00E6036C"/>
    <w:rsid w:val="00E60533"/>
    <w:rsid w:val="00E60A12"/>
    <w:rsid w:val="00E63B13"/>
    <w:rsid w:val="00E64912"/>
    <w:rsid w:val="00E70CBC"/>
    <w:rsid w:val="00E710D5"/>
    <w:rsid w:val="00E7360C"/>
    <w:rsid w:val="00E74681"/>
    <w:rsid w:val="00E7496F"/>
    <w:rsid w:val="00E751A6"/>
    <w:rsid w:val="00E75DC0"/>
    <w:rsid w:val="00E77D99"/>
    <w:rsid w:val="00E819B0"/>
    <w:rsid w:val="00E840F8"/>
    <w:rsid w:val="00E8473E"/>
    <w:rsid w:val="00E84A75"/>
    <w:rsid w:val="00E850CF"/>
    <w:rsid w:val="00E95F9C"/>
    <w:rsid w:val="00EA0DDD"/>
    <w:rsid w:val="00EA1029"/>
    <w:rsid w:val="00EA3580"/>
    <w:rsid w:val="00EA532A"/>
    <w:rsid w:val="00EA70D1"/>
    <w:rsid w:val="00EA74D1"/>
    <w:rsid w:val="00EB792F"/>
    <w:rsid w:val="00EC0C2D"/>
    <w:rsid w:val="00EC190F"/>
    <w:rsid w:val="00EC2646"/>
    <w:rsid w:val="00ED1054"/>
    <w:rsid w:val="00ED28BC"/>
    <w:rsid w:val="00ED349D"/>
    <w:rsid w:val="00ED5BE1"/>
    <w:rsid w:val="00EE0656"/>
    <w:rsid w:val="00EE06A6"/>
    <w:rsid w:val="00EE08E6"/>
    <w:rsid w:val="00EE1E34"/>
    <w:rsid w:val="00EE3758"/>
    <w:rsid w:val="00EE3CB9"/>
    <w:rsid w:val="00EE4BE3"/>
    <w:rsid w:val="00EE6851"/>
    <w:rsid w:val="00EE6977"/>
    <w:rsid w:val="00EF1AFE"/>
    <w:rsid w:val="00EF1DDA"/>
    <w:rsid w:val="00EF1FFD"/>
    <w:rsid w:val="00EF49B3"/>
    <w:rsid w:val="00EF58BE"/>
    <w:rsid w:val="00EF63BE"/>
    <w:rsid w:val="00F02570"/>
    <w:rsid w:val="00F03457"/>
    <w:rsid w:val="00F043FD"/>
    <w:rsid w:val="00F0590C"/>
    <w:rsid w:val="00F1046F"/>
    <w:rsid w:val="00F1390D"/>
    <w:rsid w:val="00F13D74"/>
    <w:rsid w:val="00F15662"/>
    <w:rsid w:val="00F1686E"/>
    <w:rsid w:val="00F20726"/>
    <w:rsid w:val="00F2094B"/>
    <w:rsid w:val="00F21730"/>
    <w:rsid w:val="00F21B60"/>
    <w:rsid w:val="00F21D7C"/>
    <w:rsid w:val="00F221D9"/>
    <w:rsid w:val="00F230E1"/>
    <w:rsid w:val="00F26F6F"/>
    <w:rsid w:val="00F34440"/>
    <w:rsid w:val="00F3514C"/>
    <w:rsid w:val="00F40B8D"/>
    <w:rsid w:val="00F453E8"/>
    <w:rsid w:val="00F46B13"/>
    <w:rsid w:val="00F46F0E"/>
    <w:rsid w:val="00F50E0D"/>
    <w:rsid w:val="00F516F5"/>
    <w:rsid w:val="00F52147"/>
    <w:rsid w:val="00F53B14"/>
    <w:rsid w:val="00F56DD3"/>
    <w:rsid w:val="00F56E8C"/>
    <w:rsid w:val="00F60F99"/>
    <w:rsid w:val="00F61492"/>
    <w:rsid w:val="00F61884"/>
    <w:rsid w:val="00F61D54"/>
    <w:rsid w:val="00F624B4"/>
    <w:rsid w:val="00F62B9A"/>
    <w:rsid w:val="00F645F4"/>
    <w:rsid w:val="00F64AE2"/>
    <w:rsid w:val="00F64C64"/>
    <w:rsid w:val="00F72173"/>
    <w:rsid w:val="00F73E94"/>
    <w:rsid w:val="00F74983"/>
    <w:rsid w:val="00F80D0A"/>
    <w:rsid w:val="00F81661"/>
    <w:rsid w:val="00F8385D"/>
    <w:rsid w:val="00F8423D"/>
    <w:rsid w:val="00F852DB"/>
    <w:rsid w:val="00F87437"/>
    <w:rsid w:val="00F93BDD"/>
    <w:rsid w:val="00F94F55"/>
    <w:rsid w:val="00F97196"/>
    <w:rsid w:val="00FA008D"/>
    <w:rsid w:val="00FA58C1"/>
    <w:rsid w:val="00FA6A4A"/>
    <w:rsid w:val="00FA6FD5"/>
    <w:rsid w:val="00FB0E5C"/>
    <w:rsid w:val="00FB15B1"/>
    <w:rsid w:val="00FB3478"/>
    <w:rsid w:val="00FB3EE1"/>
    <w:rsid w:val="00FB4BA1"/>
    <w:rsid w:val="00FB7721"/>
    <w:rsid w:val="00FB7732"/>
    <w:rsid w:val="00FC2457"/>
    <w:rsid w:val="00FC52F2"/>
    <w:rsid w:val="00FC7B4A"/>
    <w:rsid w:val="00FD01EE"/>
    <w:rsid w:val="00FD1219"/>
    <w:rsid w:val="00FD7B14"/>
    <w:rsid w:val="00FD7DFC"/>
    <w:rsid w:val="00FE08D3"/>
    <w:rsid w:val="00FE1DF4"/>
    <w:rsid w:val="00FE203C"/>
    <w:rsid w:val="00FE2C74"/>
    <w:rsid w:val="00FE389D"/>
    <w:rsid w:val="00FE4B6F"/>
    <w:rsid w:val="00FE4E15"/>
    <w:rsid w:val="00FE71E2"/>
    <w:rsid w:val="00FF0757"/>
    <w:rsid w:val="00FF3706"/>
    <w:rsid w:val="00FF523D"/>
    <w:rsid w:val="01F636E3"/>
    <w:rsid w:val="5F2B6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PMingLiU"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nhideWhenUsed="0" w:uiPriority="0" w:semiHidden="0" w:name="Normal Indent"/>
    <w:lsdException w:unhideWhenUsed="0" w:uiPriority="0" w:semiHidden="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name="Balloon Text"/>
    <w:lsdException w:qFormat="1"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adjustRightInd w:val="0"/>
      <w:spacing w:line="360" w:lineRule="auto"/>
    </w:pPr>
    <w:rPr>
      <w:rFonts w:ascii="微软雅黑" w:hAnsi="Times New Roman" w:eastAsia="仿宋" w:cs="微软雅黑"/>
      <w:bCs/>
      <w:sz w:val="24"/>
      <w:szCs w:val="21"/>
      <w:lang w:val="en-US" w:eastAsia="zh-CN" w:bidi="ar-SA"/>
    </w:rPr>
  </w:style>
  <w:style w:type="paragraph" w:styleId="2">
    <w:name w:val="heading 1"/>
    <w:basedOn w:val="1"/>
    <w:next w:val="1"/>
    <w:link w:val="37"/>
    <w:qFormat/>
    <w:uiPriority w:val="0"/>
    <w:pPr>
      <w:numPr>
        <w:ilvl w:val="0"/>
        <w:numId w:val="1"/>
      </w:numPr>
      <w:tabs>
        <w:tab w:val="clear" w:pos="1272"/>
      </w:tabs>
      <w:ind w:left="0" w:firstLine="0"/>
      <w:textAlignment w:val="baseline"/>
      <w:outlineLvl w:val="0"/>
    </w:pPr>
    <w:rPr>
      <w:rFonts w:hAnsi="Arial"/>
      <w:bCs w:val="0"/>
      <w:spacing w:val="5"/>
      <w:kern w:val="52"/>
      <w:sz w:val="30"/>
      <w:szCs w:val="30"/>
    </w:rPr>
  </w:style>
  <w:style w:type="paragraph" w:styleId="3">
    <w:name w:val="heading 2"/>
    <w:basedOn w:val="2"/>
    <w:next w:val="1"/>
    <w:link w:val="52"/>
    <w:qFormat/>
    <w:uiPriority w:val="0"/>
    <w:pPr>
      <w:numPr>
        <w:ilvl w:val="1"/>
        <w:numId w:val="1"/>
      </w:numPr>
      <w:tabs>
        <w:tab w:val="clear" w:pos="1416"/>
      </w:tabs>
      <w:ind w:left="0" w:firstLine="0"/>
      <w:outlineLvl w:val="1"/>
    </w:pPr>
    <w:rPr>
      <w:rFonts w:ascii="宋体" w:hAnsi="宋体" w:cs="Arial"/>
      <w:kern w:val="0"/>
      <w:sz w:val="28"/>
      <w:szCs w:val="28"/>
    </w:rPr>
  </w:style>
  <w:style w:type="paragraph" w:styleId="4">
    <w:name w:val="heading 3"/>
    <w:basedOn w:val="5"/>
    <w:next w:val="1"/>
    <w:link w:val="38"/>
    <w:qFormat/>
    <w:uiPriority w:val="0"/>
    <w:pPr>
      <w:numPr>
        <w:ilvl w:val="2"/>
        <w:numId w:val="1"/>
      </w:numPr>
      <w:tabs>
        <w:tab w:val="clear" w:pos="1560"/>
      </w:tabs>
      <w:snapToGrid w:val="0"/>
      <w:ind w:left="0" w:leftChars="0" w:firstLine="0"/>
      <w:outlineLvl w:val="2"/>
    </w:pPr>
    <w:rPr>
      <w:sz w:val="28"/>
    </w:rPr>
  </w:style>
  <w:style w:type="paragraph" w:styleId="6">
    <w:name w:val="heading 4"/>
    <w:basedOn w:val="1"/>
    <w:next w:val="1"/>
    <w:qFormat/>
    <w:uiPriority w:val="0"/>
    <w:pPr>
      <w:keepNext/>
      <w:numPr>
        <w:ilvl w:val="3"/>
        <w:numId w:val="1"/>
      </w:numPr>
      <w:tabs>
        <w:tab w:val="clear" w:pos="1704"/>
      </w:tabs>
      <w:ind w:left="0" w:firstLine="0"/>
      <w:textAlignment w:val="baseline"/>
      <w:outlineLvl w:val="3"/>
    </w:pPr>
    <w:rPr>
      <w:rFonts w:hAnsi="Arial" w:cs="Arial"/>
      <w:sz w:val="28"/>
    </w:rPr>
  </w:style>
  <w:style w:type="paragraph" w:styleId="7">
    <w:name w:val="heading 5"/>
    <w:basedOn w:val="1"/>
    <w:next w:val="1"/>
    <w:uiPriority w:val="0"/>
    <w:pPr>
      <w:keepNext/>
      <w:numPr>
        <w:ilvl w:val="0"/>
        <w:numId w:val="2"/>
      </w:numPr>
      <w:ind w:firstLine="0"/>
      <w:textAlignment w:val="baseline"/>
      <w:outlineLvl w:val="4"/>
    </w:pPr>
    <w:rPr>
      <w:rFonts w:hAnsi="宋体" w:cs="Arial"/>
      <w:spacing w:val="5"/>
    </w:rPr>
  </w:style>
  <w:style w:type="paragraph" w:styleId="8">
    <w:name w:val="heading 6"/>
    <w:basedOn w:val="1"/>
    <w:next w:val="1"/>
    <w:link w:val="39"/>
    <w:uiPriority w:val="0"/>
    <w:pPr>
      <w:keepNext/>
      <w:numPr>
        <w:ilvl w:val="0"/>
        <w:numId w:val="3"/>
      </w:numPr>
      <w:ind w:left="600" w:leftChars="500" w:hanging="100" w:hangingChars="100"/>
      <w:textAlignment w:val="baseline"/>
      <w:outlineLvl w:val="5"/>
    </w:pPr>
    <w:rPr>
      <w:rFonts w:ascii="Arial" w:hAnsi="Arial" w:cs="Arial"/>
      <w:szCs w:val="36"/>
    </w:rPr>
  </w:style>
  <w:style w:type="paragraph" w:styleId="9">
    <w:name w:val="heading 7"/>
    <w:basedOn w:val="1"/>
    <w:next w:val="1"/>
    <w:uiPriority w:val="0"/>
    <w:pPr>
      <w:keepNext/>
      <w:numPr>
        <w:ilvl w:val="0"/>
        <w:numId w:val="4"/>
      </w:numPr>
      <w:ind w:left="800" w:leftChars="700" w:hanging="100" w:hangingChars="100"/>
      <w:textAlignment w:val="baseline"/>
      <w:outlineLvl w:val="6"/>
    </w:pPr>
    <w:rPr>
      <w:rFonts w:ascii="Arial" w:hAnsi="Arial" w:cs="Arial"/>
      <w:bCs w:val="0"/>
      <w:szCs w:val="36"/>
    </w:rPr>
  </w:style>
  <w:style w:type="paragraph" w:styleId="10">
    <w:name w:val="heading 8"/>
    <w:basedOn w:val="1"/>
    <w:next w:val="1"/>
    <w:uiPriority w:val="0"/>
    <w:pPr>
      <w:keepNext/>
      <w:numPr>
        <w:ilvl w:val="7"/>
        <w:numId w:val="1"/>
      </w:numPr>
      <w:spacing w:line="720" w:lineRule="atLeast"/>
      <w:ind w:firstLine="0"/>
      <w:textAlignment w:val="baseline"/>
      <w:outlineLvl w:val="7"/>
    </w:pPr>
    <w:rPr>
      <w:rFonts w:ascii="Arial" w:hAnsi="Arial" w:cs="Arial"/>
      <w:spacing w:val="5"/>
      <w:szCs w:val="36"/>
    </w:rPr>
  </w:style>
  <w:style w:type="paragraph" w:styleId="11">
    <w:name w:val="heading 9"/>
    <w:basedOn w:val="1"/>
    <w:next w:val="1"/>
    <w:qFormat/>
    <w:uiPriority w:val="0"/>
    <w:pPr>
      <w:keepNext/>
      <w:numPr>
        <w:ilvl w:val="8"/>
        <w:numId w:val="1"/>
      </w:numPr>
      <w:spacing w:line="720" w:lineRule="atLeast"/>
      <w:ind w:firstLine="0"/>
      <w:textAlignment w:val="baseline"/>
      <w:outlineLvl w:val="8"/>
    </w:pPr>
    <w:rPr>
      <w:rFonts w:ascii="Arial" w:hAnsi="Arial" w:cs="Arial"/>
      <w:spacing w:val="5"/>
      <w:szCs w:val="36"/>
    </w:rPr>
  </w:style>
  <w:style w:type="character" w:default="1" w:styleId="31">
    <w:name w:val="Default Paragraph Font"/>
    <w:semiHidden/>
    <w:unhideWhenUsed/>
    <w:qFormat/>
    <w:uiPriority w:val="1"/>
  </w:style>
  <w:style w:type="table" w:default="1" w:styleId="35">
    <w:name w:val="Normal Table"/>
    <w:semiHidden/>
    <w:unhideWhenUsed/>
    <w:qFormat/>
    <w:uiPriority w:val="99"/>
    <w:tblPr>
      <w:tblLayout w:type="fixed"/>
      <w:tblCellMar>
        <w:top w:w="0" w:type="dxa"/>
        <w:left w:w="108" w:type="dxa"/>
        <w:bottom w:w="0" w:type="dxa"/>
        <w:right w:w="108" w:type="dxa"/>
      </w:tblCellMar>
    </w:tblPr>
  </w:style>
  <w:style w:type="paragraph" w:styleId="5">
    <w:name w:val="Body Text Indent"/>
    <w:basedOn w:val="1"/>
    <w:qFormat/>
    <w:uiPriority w:val="0"/>
    <w:pPr>
      <w:ind w:left="480" w:leftChars="200" w:firstLine="480"/>
    </w:pPr>
  </w:style>
  <w:style w:type="paragraph" w:styleId="12">
    <w:name w:val="annotation subject"/>
    <w:basedOn w:val="13"/>
    <w:next w:val="13"/>
    <w:semiHidden/>
    <w:qFormat/>
    <w:uiPriority w:val="0"/>
    <w:rPr>
      <w:b/>
    </w:rPr>
  </w:style>
  <w:style w:type="paragraph" w:styleId="13">
    <w:name w:val="annotation text"/>
    <w:basedOn w:val="1"/>
    <w:semiHidden/>
    <w:qFormat/>
    <w:uiPriority w:val="0"/>
  </w:style>
  <w:style w:type="paragraph" w:styleId="14">
    <w:name w:val="toc 7"/>
    <w:basedOn w:val="1"/>
    <w:next w:val="1"/>
    <w:semiHidden/>
    <w:qFormat/>
    <w:uiPriority w:val="0"/>
    <w:pPr>
      <w:ind w:left="1440"/>
    </w:pPr>
    <w:rPr>
      <w:rFonts w:ascii="Times New Roman" w:cs="Times New Roman"/>
      <w:sz w:val="18"/>
      <w:szCs w:val="18"/>
    </w:rPr>
  </w:style>
  <w:style w:type="paragraph" w:styleId="15">
    <w:name w:val="caption"/>
    <w:basedOn w:val="1"/>
    <w:next w:val="1"/>
    <w:semiHidden/>
    <w:unhideWhenUsed/>
    <w:qFormat/>
    <w:uiPriority w:val="0"/>
    <w:rPr>
      <w:rFonts w:ascii="Arial" w:hAnsi="Arial" w:eastAsia="黑体"/>
      <w:sz w:val="20"/>
    </w:rPr>
  </w:style>
  <w:style w:type="paragraph" w:styleId="16">
    <w:name w:val="Document Map"/>
    <w:basedOn w:val="1"/>
    <w:semiHidden/>
    <w:qFormat/>
    <w:uiPriority w:val="0"/>
    <w:pPr>
      <w:shd w:val="clear" w:color="auto" w:fill="000080"/>
    </w:pPr>
  </w:style>
  <w:style w:type="paragraph" w:styleId="17">
    <w:name w:val="toc 5"/>
    <w:basedOn w:val="1"/>
    <w:next w:val="1"/>
    <w:semiHidden/>
    <w:qFormat/>
    <w:uiPriority w:val="0"/>
    <w:pPr>
      <w:ind w:left="960"/>
    </w:pPr>
    <w:rPr>
      <w:rFonts w:ascii="Times New Roman" w:cs="Times New Roman"/>
      <w:sz w:val="18"/>
      <w:szCs w:val="18"/>
    </w:rPr>
  </w:style>
  <w:style w:type="paragraph" w:styleId="18">
    <w:name w:val="toc 3"/>
    <w:basedOn w:val="1"/>
    <w:next w:val="1"/>
    <w:semiHidden/>
    <w:qFormat/>
    <w:uiPriority w:val="0"/>
    <w:rPr>
      <w:rFonts w:ascii="Times New Roman" w:cs="Times New Roman"/>
      <w:i/>
      <w:iCs/>
      <w:sz w:val="20"/>
      <w:szCs w:val="20"/>
    </w:rPr>
  </w:style>
  <w:style w:type="paragraph" w:styleId="19">
    <w:name w:val="Plain Text"/>
    <w:basedOn w:val="1"/>
    <w:qFormat/>
    <w:uiPriority w:val="0"/>
    <w:pPr>
      <w:spacing w:line="240" w:lineRule="auto"/>
    </w:pPr>
    <w:rPr>
      <w:rFonts w:ascii="宋体" w:hAnsi="Courier New" w:cs="Courier New"/>
      <w:sz w:val="21"/>
    </w:rPr>
  </w:style>
  <w:style w:type="paragraph" w:styleId="20">
    <w:name w:val="toc 8"/>
    <w:basedOn w:val="1"/>
    <w:next w:val="1"/>
    <w:semiHidden/>
    <w:qFormat/>
    <w:uiPriority w:val="0"/>
    <w:pPr>
      <w:ind w:left="1680"/>
    </w:pPr>
    <w:rPr>
      <w:rFonts w:ascii="Times New Roman" w:cs="Times New Roman"/>
      <w:sz w:val="18"/>
      <w:szCs w:val="18"/>
    </w:rPr>
  </w:style>
  <w:style w:type="paragraph" w:styleId="21">
    <w:name w:val="Balloon Text"/>
    <w:basedOn w:val="1"/>
    <w:semiHidden/>
    <w:qFormat/>
    <w:uiPriority w:val="0"/>
    <w:rPr>
      <w:sz w:val="18"/>
      <w:szCs w:val="18"/>
    </w:rPr>
  </w:style>
  <w:style w:type="paragraph" w:styleId="22">
    <w:name w:val="footer"/>
    <w:basedOn w:val="1"/>
    <w:qFormat/>
    <w:uiPriority w:val="0"/>
    <w:pPr>
      <w:tabs>
        <w:tab w:val="center" w:pos="4153"/>
        <w:tab w:val="right" w:pos="8306"/>
      </w:tabs>
    </w:pPr>
    <w:rPr>
      <w:sz w:val="18"/>
      <w:szCs w:val="18"/>
    </w:rPr>
  </w:style>
  <w:style w:type="paragraph" w:styleId="23">
    <w:name w:val="header"/>
    <w:basedOn w:val="22"/>
    <w:qFormat/>
    <w:uiPriority w:val="0"/>
    <w:pPr>
      <w:tabs>
        <w:tab w:val="clear" w:pos="4153"/>
        <w:tab w:val="clear" w:pos="8306"/>
      </w:tabs>
      <w:spacing w:line="200" w:lineRule="atLeast"/>
    </w:pPr>
    <w:rPr>
      <w:rFonts w:eastAsia="微软雅黑"/>
      <w:sz w:val="21"/>
      <w:szCs w:val="21"/>
    </w:rPr>
  </w:style>
  <w:style w:type="paragraph" w:styleId="24">
    <w:name w:val="toc 1"/>
    <w:basedOn w:val="1"/>
    <w:next w:val="1"/>
    <w:semiHidden/>
    <w:qFormat/>
    <w:uiPriority w:val="0"/>
    <w:pPr>
      <w:spacing w:before="120" w:after="120"/>
    </w:pPr>
    <w:rPr>
      <w:rFonts w:ascii="Times New Roman" w:cs="Times New Roman"/>
      <w:b/>
      <w:bCs w:val="0"/>
      <w:caps/>
      <w:sz w:val="20"/>
      <w:szCs w:val="20"/>
    </w:rPr>
  </w:style>
  <w:style w:type="paragraph" w:styleId="25">
    <w:name w:val="toc 4"/>
    <w:basedOn w:val="1"/>
    <w:next w:val="1"/>
    <w:semiHidden/>
    <w:qFormat/>
    <w:uiPriority w:val="0"/>
    <w:pPr>
      <w:ind w:left="720"/>
    </w:pPr>
    <w:rPr>
      <w:rFonts w:ascii="Times New Roman" w:cs="Times New Roman"/>
      <w:sz w:val="18"/>
      <w:szCs w:val="18"/>
    </w:rPr>
  </w:style>
  <w:style w:type="paragraph" w:styleId="26">
    <w:name w:val="List"/>
    <w:basedOn w:val="1"/>
    <w:qFormat/>
    <w:uiPriority w:val="0"/>
    <w:pPr>
      <w:spacing w:line="240" w:lineRule="auto"/>
    </w:pPr>
    <w:rPr>
      <w:rFonts w:ascii="DFKai-SB" w:cs="DFKai-SB"/>
      <w:bCs w:val="0"/>
      <w:snapToGrid w:val="0"/>
      <w:kern w:val="2"/>
      <w:szCs w:val="18"/>
    </w:rPr>
  </w:style>
  <w:style w:type="paragraph" w:styleId="27">
    <w:name w:val="toc 6"/>
    <w:basedOn w:val="1"/>
    <w:next w:val="1"/>
    <w:semiHidden/>
    <w:qFormat/>
    <w:uiPriority w:val="0"/>
    <w:pPr>
      <w:ind w:left="1200"/>
    </w:pPr>
    <w:rPr>
      <w:rFonts w:ascii="Times New Roman" w:cs="Times New Roman"/>
      <w:sz w:val="18"/>
      <w:szCs w:val="18"/>
    </w:rPr>
  </w:style>
  <w:style w:type="paragraph" w:styleId="28">
    <w:name w:val="toc 2"/>
    <w:basedOn w:val="1"/>
    <w:next w:val="1"/>
    <w:semiHidden/>
    <w:qFormat/>
    <w:uiPriority w:val="0"/>
    <w:pPr>
      <w:ind w:left="240"/>
    </w:pPr>
    <w:rPr>
      <w:rFonts w:ascii="Times New Roman" w:cs="Times New Roman"/>
      <w:smallCaps/>
      <w:sz w:val="20"/>
      <w:szCs w:val="20"/>
    </w:rPr>
  </w:style>
  <w:style w:type="paragraph" w:styleId="29">
    <w:name w:val="toc 9"/>
    <w:basedOn w:val="1"/>
    <w:next w:val="1"/>
    <w:semiHidden/>
    <w:qFormat/>
    <w:uiPriority w:val="0"/>
    <w:pPr>
      <w:ind w:left="1920"/>
    </w:pPr>
    <w:rPr>
      <w:rFonts w:ascii="Times New Roman" w:cs="Times New Roman"/>
      <w:sz w:val="18"/>
      <w:szCs w:val="18"/>
    </w:rPr>
  </w:style>
  <w:style w:type="paragraph" w:styleId="30">
    <w:name w:val="Title"/>
    <w:basedOn w:val="1"/>
    <w:qFormat/>
    <w:uiPriority w:val="0"/>
    <w:pPr>
      <w:ind w:firstLine="442"/>
      <w:jc w:val="center"/>
    </w:pPr>
    <w:rPr>
      <w:rFonts w:ascii="Arial" w:hAnsi="Arial" w:cs="Arial"/>
      <w:b/>
      <w:bCs w:val="0"/>
      <w:sz w:val="44"/>
      <w:szCs w:val="48"/>
    </w:rPr>
  </w:style>
  <w:style w:type="character" w:styleId="32">
    <w:name w:val="page number"/>
    <w:basedOn w:val="31"/>
    <w:qFormat/>
    <w:uiPriority w:val="0"/>
  </w:style>
  <w:style w:type="character" w:styleId="33">
    <w:name w:val="Hyperlink"/>
    <w:qFormat/>
    <w:uiPriority w:val="0"/>
    <w:rPr>
      <w:color w:val="0000FF"/>
      <w:u w:val="single"/>
    </w:rPr>
  </w:style>
  <w:style w:type="character" w:styleId="34">
    <w:name w:val="annotation reference"/>
    <w:semiHidden/>
    <w:qFormat/>
    <w:uiPriority w:val="0"/>
    <w:rPr>
      <w:sz w:val="21"/>
      <w:szCs w:val="21"/>
    </w:rPr>
  </w:style>
  <w:style w:type="table" w:styleId="36">
    <w:name w:val="Table Grid"/>
    <w:basedOn w:val="35"/>
    <w:qFormat/>
    <w:uiPriority w:val="0"/>
    <w:pPr>
      <w:widowControl w:val="0"/>
      <w:adjustRightInd w:val="0"/>
      <w:snapToGrid w:val="0"/>
    </w:pPr>
    <w:rPr>
      <w:rFonts w:eastAsia="新宋体"/>
      <w:snapToGrid w:val="0"/>
      <w:sz w:val="21"/>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37">
    <w:name w:val="标题 1 Char"/>
    <w:link w:val="2"/>
    <w:qFormat/>
    <w:locked/>
    <w:uiPriority w:val="0"/>
    <w:rPr>
      <w:rFonts w:ascii="微软雅黑" w:hAnsi="Arial" w:eastAsia="仿宋" w:cs="微软雅黑"/>
      <w:b/>
      <w:color w:val="4F4F4F"/>
      <w:spacing w:val="5"/>
      <w:kern w:val="52"/>
      <w:sz w:val="30"/>
      <w:szCs w:val="30"/>
    </w:rPr>
  </w:style>
  <w:style w:type="character" w:customStyle="1" w:styleId="38">
    <w:name w:val="标题 3 Char"/>
    <w:link w:val="4"/>
    <w:qFormat/>
    <w:locked/>
    <w:uiPriority w:val="0"/>
    <w:rPr>
      <w:rFonts w:ascii="微软雅黑" w:eastAsia="仿宋" w:cs="微软雅黑"/>
      <w:bCs/>
      <w:color w:val="4F4F4F"/>
      <w:sz w:val="28"/>
      <w:szCs w:val="21"/>
    </w:rPr>
  </w:style>
  <w:style w:type="character" w:customStyle="1" w:styleId="39">
    <w:name w:val="标题 6 Char"/>
    <w:link w:val="8"/>
    <w:qFormat/>
    <w:uiPriority w:val="0"/>
    <w:rPr>
      <w:rFonts w:ascii="Arial" w:hAnsi="Arial" w:eastAsia="仿宋" w:cs="Arial"/>
      <w:bCs/>
      <w:snapToGrid w:val="0"/>
      <w:sz w:val="24"/>
      <w:szCs w:val="36"/>
    </w:rPr>
  </w:style>
  <w:style w:type="paragraph" w:customStyle="1" w:styleId="40">
    <w:name w:val="样式1"/>
    <w:basedOn w:val="1"/>
    <w:link w:val="41"/>
    <w:qFormat/>
    <w:uiPriority w:val="0"/>
    <w:pPr>
      <w:numPr>
        <w:ilvl w:val="0"/>
        <w:numId w:val="5"/>
      </w:numPr>
      <w:tabs>
        <w:tab w:val="clear" w:pos="420"/>
      </w:tabs>
      <w:ind w:left="720" w:leftChars="200" w:hanging="240" w:hangingChars="100"/>
    </w:pPr>
  </w:style>
  <w:style w:type="character" w:customStyle="1" w:styleId="41">
    <w:name w:val="样式1 Char"/>
    <w:link w:val="40"/>
    <w:qFormat/>
    <w:uiPriority w:val="0"/>
    <w:rPr>
      <w:rFonts w:ascii="新宋体" w:hAnsi="新宋体" w:eastAsia="仿宋" w:cs="宋体"/>
      <w:bCs/>
      <w:snapToGrid w:val="0"/>
      <w:sz w:val="24"/>
      <w:szCs w:val="24"/>
    </w:rPr>
  </w:style>
  <w:style w:type="paragraph" w:customStyle="1" w:styleId="42">
    <w:name w:val="样式2"/>
    <w:basedOn w:val="19"/>
    <w:qFormat/>
    <w:uiPriority w:val="0"/>
    <w:pPr>
      <w:numPr>
        <w:ilvl w:val="0"/>
        <w:numId w:val="6"/>
      </w:numPr>
      <w:tabs>
        <w:tab w:val="clear" w:pos="840"/>
      </w:tabs>
      <w:adjustRightInd/>
      <w:spacing w:line="360" w:lineRule="auto"/>
      <w:ind w:left="1200" w:leftChars="400" w:hanging="240" w:hangingChars="100"/>
    </w:pPr>
    <w:rPr>
      <w:sz w:val="24"/>
      <w:szCs w:val="24"/>
    </w:rPr>
  </w:style>
  <w:style w:type="paragraph" w:customStyle="1" w:styleId="43">
    <w:name w:val="样式3"/>
    <w:basedOn w:val="1"/>
    <w:qFormat/>
    <w:uiPriority w:val="0"/>
    <w:pPr>
      <w:numPr>
        <w:ilvl w:val="0"/>
        <w:numId w:val="7"/>
      </w:numPr>
    </w:pPr>
  </w:style>
  <w:style w:type="paragraph" w:customStyle="1" w:styleId="44">
    <w:name w:val="样式 标题 1 + 段后: 0.5 行"/>
    <w:basedOn w:val="2"/>
    <w:qFormat/>
    <w:uiPriority w:val="0"/>
    <w:pPr>
      <w:numPr>
        <w:numId w:val="0"/>
      </w:numPr>
    </w:pPr>
    <w:rPr>
      <w:bCs/>
      <w:szCs w:val="20"/>
    </w:rPr>
  </w:style>
  <w:style w:type="paragraph" w:styleId="45">
    <w:name w:val="No Spacing"/>
    <w:qFormat/>
    <w:uiPriority w:val="1"/>
    <w:pPr>
      <w:widowControl w:val="0"/>
      <w:adjustRightInd w:val="0"/>
      <w:snapToGrid w:val="0"/>
    </w:pPr>
    <w:rPr>
      <w:rFonts w:ascii="新宋体" w:hAnsi="新宋体" w:eastAsia="仿宋" w:cs="宋体"/>
      <w:bCs/>
      <w:snapToGrid w:val="0"/>
      <w:sz w:val="24"/>
      <w:szCs w:val="24"/>
      <w:lang w:val="en-US" w:eastAsia="zh-CN" w:bidi="ar-SA"/>
    </w:rPr>
  </w:style>
  <w:style w:type="paragraph" w:customStyle="1" w:styleId="46">
    <w:name w:val="样式4"/>
    <w:basedOn w:val="1"/>
    <w:link w:val="47"/>
    <w:qFormat/>
    <w:uiPriority w:val="0"/>
    <w:pPr>
      <w:numPr>
        <w:ilvl w:val="0"/>
        <w:numId w:val="8"/>
      </w:numPr>
      <w:ind w:left="300" w:leftChars="300" w:firstLine="0"/>
    </w:pPr>
  </w:style>
  <w:style w:type="character" w:customStyle="1" w:styleId="47">
    <w:name w:val="样式4 Char"/>
    <w:basedOn w:val="31"/>
    <w:link w:val="46"/>
    <w:qFormat/>
    <w:uiPriority w:val="0"/>
    <w:rPr>
      <w:rFonts w:ascii="微软雅黑" w:eastAsia="仿宋" w:cs="微软雅黑"/>
      <w:bCs/>
      <w:color w:val="4F4F4F"/>
      <w:sz w:val="24"/>
      <w:szCs w:val="21"/>
    </w:rPr>
  </w:style>
  <w:style w:type="paragraph" w:customStyle="1" w:styleId="48">
    <w:name w:val="样式5"/>
    <w:basedOn w:val="46"/>
    <w:link w:val="49"/>
    <w:qFormat/>
    <w:uiPriority w:val="0"/>
    <w:pPr>
      <w:numPr>
        <w:numId w:val="9"/>
      </w:numPr>
      <w:ind w:left="0" w:firstLine="0"/>
    </w:pPr>
  </w:style>
  <w:style w:type="character" w:customStyle="1" w:styleId="49">
    <w:name w:val="样式5 Char"/>
    <w:basedOn w:val="47"/>
    <w:link w:val="48"/>
    <w:qFormat/>
    <w:uiPriority w:val="0"/>
    <w:rPr>
      <w:rFonts w:ascii="微软雅黑" w:eastAsia="仿宋" w:cs="微软雅黑"/>
      <w:color w:val="4F4F4F"/>
      <w:sz w:val="24"/>
      <w:szCs w:val="21"/>
    </w:rPr>
  </w:style>
  <w:style w:type="paragraph" w:customStyle="1" w:styleId="50">
    <w:name w:val="样式6"/>
    <w:basedOn w:val="48"/>
    <w:link w:val="51"/>
    <w:qFormat/>
    <w:uiPriority w:val="0"/>
    <w:pPr>
      <w:numPr>
        <w:numId w:val="10"/>
      </w:numPr>
      <w:tabs>
        <w:tab w:val="left" w:pos="720"/>
      </w:tabs>
      <w:ind w:left="502" w:leftChars="400" w:hanging="102"/>
    </w:pPr>
  </w:style>
  <w:style w:type="character" w:customStyle="1" w:styleId="51">
    <w:name w:val="样式6 Char"/>
    <w:basedOn w:val="49"/>
    <w:link w:val="50"/>
    <w:qFormat/>
    <w:uiPriority w:val="0"/>
    <w:rPr>
      <w:rFonts w:ascii="微软雅黑" w:eastAsia="仿宋" w:cs="微软雅黑"/>
      <w:color w:val="4F4F4F"/>
      <w:sz w:val="24"/>
      <w:szCs w:val="21"/>
    </w:rPr>
  </w:style>
  <w:style w:type="character" w:customStyle="1" w:styleId="52">
    <w:name w:val="标题 2 Char"/>
    <w:basedOn w:val="31"/>
    <w:link w:val="3"/>
    <w:qFormat/>
    <w:uiPriority w:val="0"/>
    <w:rPr>
      <w:rFonts w:ascii="宋体" w:hAnsi="宋体" w:eastAsia="仿宋" w:cs="Arial"/>
      <w:b/>
      <w:color w:val="4F4F4F"/>
      <w:spacing w:val="5"/>
      <w:sz w:val="28"/>
      <w:szCs w:val="28"/>
    </w:rPr>
  </w:style>
  <w:style w:type="character" w:customStyle="1" w:styleId="53">
    <w:name w:val="Subtle Reference"/>
    <w:basedOn w:val="31"/>
    <w:qFormat/>
    <w:uiPriority w:val="31"/>
    <w:rPr>
      <w:smallCaps/>
      <w:color w:val="595959" w:themeColor="text1" w:themeTint="A6"/>
      <w14:textFill>
        <w14:solidFill>
          <w14:schemeClr w14:val="tx1">
            <w14:lumMod w14:val="65000"/>
            <w14:lumOff w14:val="35000"/>
          </w14:schemeClr>
        </w14:solidFill>
      </w14:textFill>
    </w:rPr>
  </w:style>
  <w:style w:type="character" w:customStyle="1" w:styleId="54">
    <w:name w:val="Book Title"/>
    <w:basedOn w:val="31"/>
    <w:qFormat/>
    <w:uiPriority w:val="33"/>
    <w:rPr>
      <w:b/>
      <w:bCs/>
      <w:i/>
      <w:iCs/>
      <w:spacing w:val="5"/>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aol\Desktop\&#26631;&#20934;&#27169;&#26495;\DAS_normal.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7E258B-56DD-4D8C-BE94-086A5B4E724B}">
  <ds:schemaRefs/>
</ds:datastoreItem>
</file>

<file path=docProps/app.xml><?xml version="1.0" encoding="utf-8"?>
<Properties xmlns="http://schemas.openxmlformats.org/officeDocument/2006/extended-properties" xmlns:vt="http://schemas.openxmlformats.org/officeDocument/2006/docPropsVTypes">
  <Template>DAS_normal.dotx</Template>
  <Pages>1</Pages>
  <Words>0</Words>
  <Characters>0</Characters>
  <Lines>0</Lines>
  <Paragraphs>0</Paragraphs>
  <ScaleCrop>false</ScaleCrop>
  <LinksUpToDate>false</LinksUpToDate>
  <CharactersWithSpaces>0</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2018-01-15T11:35:00Z</dcterms:created>
  <dc:creator>zhaol</dc:creator>
  <cp:lastModifiedBy>zhaol</cp:lastModifiedBy>
  <dcterms:modified xsi:type="dcterms:W3CDTF">2018-01-15T12:20:04Z</dcterms:modified>
  <dc:title>需求分析书</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